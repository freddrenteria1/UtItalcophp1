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381C" w14:textId="2E9F887D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En </w:t>
      </w:r>
      <w:r w:rsidR="000C70A4">
        <w:rPr>
          <w:rFonts w:ascii="Arial Narrow" w:hAnsi="Arial Narrow" w:cs="Arial"/>
          <w:sz w:val="24"/>
          <w:szCs w:val="24"/>
        </w:rPr>
        <w:t>Barrancabermeja</w:t>
      </w:r>
      <w:r w:rsidR="00B46A82" w:rsidRPr="000C70A4">
        <w:rPr>
          <w:rFonts w:ascii="Arial Narrow" w:hAnsi="Arial Narrow" w:cs="Arial"/>
          <w:sz w:val="24"/>
          <w:szCs w:val="24"/>
        </w:rPr>
        <w:t xml:space="preserve">, a los </w:t>
      </w:r>
      <w:r w:rsidR="00D93F22" w:rsidRPr="000C70A4">
        <w:rPr>
          <w:rFonts w:ascii="Arial Narrow" w:hAnsi="Arial Narrow" w:cs="Arial"/>
          <w:sz w:val="24"/>
          <w:szCs w:val="24"/>
        </w:rPr>
        <w:t>XX</w:t>
      </w:r>
      <w:r w:rsidR="00B46A82" w:rsidRPr="000C70A4">
        <w:rPr>
          <w:rFonts w:ascii="Arial Narrow" w:hAnsi="Arial Narrow" w:cs="Arial"/>
          <w:sz w:val="24"/>
          <w:szCs w:val="24"/>
        </w:rPr>
        <w:t xml:space="preserve"> días del mes de </w:t>
      </w:r>
      <w:r w:rsidR="00D93F22" w:rsidRPr="000C70A4">
        <w:rPr>
          <w:rFonts w:ascii="Arial Narrow" w:hAnsi="Arial Narrow" w:cs="Arial"/>
          <w:sz w:val="24"/>
          <w:szCs w:val="24"/>
        </w:rPr>
        <w:t>XXXX</w:t>
      </w:r>
      <w:r w:rsidR="00B46A82" w:rsidRPr="000C70A4">
        <w:rPr>
          <w:rFonts w:ascii="Arial Narrow" w:hAnsi="Arial Narrow" w:cs="Arial"/>
          <w:sz w:val="24"/>
          <w:szCs w:val="24"/>
        </w:rPr>
        <w:t xml:space="preserve"> del </w:t>
      </w:r>
      <w:r w:rsidR="00D93F22" w:rsidRPr="000C70A4">
        <w:rPr>
          <w:rFonts w:ascii="Arial Narrow" w:hAnsi="Arial Narrow" w:cs="Arial"/>
          <w:sz w:val="24"/>
          <w:szCs w:val="24"/>
        </w:rPr>
        <w:t>XXX</w:t>
      </w:r>
      <w:r w:rsidRPr="000C70A4">
        <w:rPr>
          <w:rFonts w:ascii="Arial Narrow" w:hAnsi="Arial Narrow" w:cs="Arial"/>
          <w:sz w:val="24"/>
          <w:szCs w:val="24"/>
        </w:rPr>
        <w:t xml:space="preserve"> se reunieron en las instalaciones de</w:t>
      </w:r>
      <w:r w:rsidR="000C70A4">
        <w:rPr>
          <w:rFonts w:ascii="Arial Narrow" w:hAnsi="Arial Narrow" w:cs="Arial"/>
          <w:sz w:val="24"/>
          <w:szCs w:val="24"/>
        </w:rPr>
        <w:t xml:space="preserve"> UT ITALCO</w:t>
      </w:r>
      <w:r w:rsidRPr="000C70A4">
        <w:rPr>
          <w:rFonts w:ascii="Arial Narrow" w:hAnsi="Arial Narrow" w:cs="Arial"/>
          <w:sz w:val="24"/>
          <w:szCs w:val="24"/>
        </w:rPr>
        <w:t xml:space="preserve">, por una </w:t>
      </w:r>
      <w:r w:rsidR="00B46A82" w:rsidRPr="000C70A4">
        <w:rPr>
          <w:rFonts w:ascii="Arial Narrow" w:hAnsi="Arial Narrow" w:cs="Arial"/>
          <w:sz w:val="24"/>
          <w:szCs w:val="24"/>
        </w:rPr>
        <w:t>parte,</w:t>
      </w:r>
      <w:r w:rsidRPr="000C70A4">
        <w:rPr>
          <w:rFonts w:ascii="Arial Narrow" w:hAnsi="Arial Narrow" w:cs="Arial"/>
          <w:sz w:val="24"/>
          <w:szCs w:val="24"/>
        </w:rPr>
        <w:t xml:space="preserve"> </w:t>
      </w:r>
      <w:r w:rsidR="00D93F22" w:rsidRPr="000C70A4">
        <w:rPr>
          <w:rFonts w:ascii="Arial Narrow" w:hAnsi="Arial Narrow" w:cs="Arial"/>
          <w:b/>
          <w:bCs/>
          <w:sz w:val="24"/>
          <w:szCs w:val="24"/>
        </w:rPr>
        <w:t>XXXXXXX</w:t>
      </w:r>
      <w:r w:rsidRPr="000C70A4">
        <w:rPr>
          <w:rFonts w:ascii="Arial Narrow" w:hAnsi="Arial Narrow" w:cs="Arial"/>
          <w:sz w:val="24"/>
          <w:szCs w:val="24"/>
        </w:rPr>
        <w:t xml:space="preserve">, en su calidad de </w:t>
      </w:r>
      <w:r w:rsidR="00D93F22" w:rsidRPr="000C70A4">
        <w:rPr>
          <w:rFonts w:ascii="Arial Narrow" w:hAnsi="Arial Narrow" w:cs="Arial"/>
          <w:sz w:val="24"/>
          <w:szCs w:val="24"/>
        </w:rPr>
        <w:t>XXXX</w:t>
      </w:r>
      <w:r w:rsidRPr="000C70A4">
        <w:rPr>
          <w:rFonts w:ascii="Arial Narrow" w:hAnsi="Arial Narrow" w:cs="Arial"/>
          <w:sz w:val="24"/>
          <w:szCs w:val="24"/>
        </w:rPr>
        <w:t xml:space="preserve">, </w:t>
      </w:r>
      <w:r w:rsidR="00D93F22" w:rsidRPr="000C70A4">
        <w:rPr>
          <w:rFonts w:ascii="Arial Narrow" w:hAnsi="Arial Narrow" w:cs="Arial"/>
          <w:b/>
          <w:sz w:val="24"/>
          <w:szCs w:val="24"/>
        </w:rPr>
        <w:t>XXXX</w:t>
      </w:r>
      <w:r w:rsidRPr="000C70A4">
        <w:rPr>
          <w:rFonts w:ascii="Arial Narrow" w:hAnsi="Arial Narrow" w:cs="Arial"/>
          <w:sz w:val="24"/>
          <w:szCs w:val="24"/>
        </w:rPr>
        <w:t>,</w:t>
      </w:r>
      <w:r w:rsidR="00B076D9" w:rsidRPr="000C70A4">
        <w:rPr>
          <w:rFonts w:ascii="Arial Narrow" w:hAnsi="Arial Narrow" w:cs="Arial"/>
          <w:sz w:val="24"/>
          <w:szCs w:val="24"/>
        </w:rPr>
        <w:t xml:space="preserve"> en su calidad de </w:t>
      </w:r>
      <w:r w:rsidR="00D93F22" w:rsidRPr="000C70A4">
        <w:rPr>
          <w:rFonts w:ascii="Arial Narrow" w:hAnsi="Arial Narrow" w:cs="Arial"/>
          <w:sz w:val="24"/>
          <w:szCs w:val="24"/>
        </w:rPr>
        <w:t>XXXX</w:t>
      </w:r>
      <w:r w:rsidRPr="000C70A4">
        <w:rPr>
          <w:rFonts w:ascii="Arial Narrow" w:hAnsi="Arial Narrow" w:cs="Arial"/>
          <w:sz w:val="24"/>
          <w:szCs w:val="24"/>
        </w:rPr>
        <w:t xml:space="preserve"> por otra, el señor </w:t>
      </w:r>
      <w:r w:rsidR="00D93F22" w:rsidRPr="000C70A4">
        <w:rPr>
          <w:rFonts w:ascii="Arial Narrow" w:hAnsi="Arial Narrow" w:cs="Arial"/>
          <w:b/>
          <w:bCs/>
          <w:sz w:val="24"/>
          <w:szCs w:val="24"/>
        </w:rPr>
        <w:t>XXXXXX</w:t>
      </w:r>
      <w:r w:rsidRPr="000C70A4">
        <w:rPr>
          <w:rFonts w:ascii="Arial Narrow" w:hAnsi="Arial Narrow" w:cs="Arial"/>
          <w:b/>
          <w:bCs/>
          <w:sz w:val="24"/>
          <w:szCs w:val="24"/>
        </w:rPr>
        <w:t xml:space="preserve"> </w:t>
      </w:r>
      <w:r w:rsidRPr="000C70A4">
        <w:rPr>
          <w:rFonts w:ascii="Arial Narrow" w:hAnsi="Arial Narrow" w:cs="Arial"/>
          <w:sz w:val="24"/>
          <w:szCs w:val="24"/>
        </w:rPr>
        <w:t xml:space="preserve">quien fue previamente citado a la presente diligencia de descargos. </w:t>
      </w:r>
    </w:p>
    <w:p w14:paraId="5E3E753E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1D24BB05" w14:textId="77777777" w:rsidR="00581A6B" w:rsidRPr="000C70A4" w:rsidRDefault="00581A6B" w:rsidP="00581A6B">
      <w:pPr>
        <w:pStyle w:val="Cuerp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eastAsia="Arial" w:hAnsi="Arial Narrow" w:cs="Arial"/>
          <w:kern w:val="2"/>
          <w:sz w:val="24"/>
          <w:szCs w:val="24"/>
        </w:rPr>
      </w:pPr>
      <w:r w:rsidRPr="000C70A4">
        <w:rPr>
          <w:rFonts w:ascii="Arial Narrow" w:hAnsi="Arial Narrow" w:cs="Arial"/>
          <w:kern w:val="2"/>
          <w:sz w:val="24"/>
          <w:szCs w:val="24"/>
        </w:rPr>
        <w:t xml:space="preserve">Se inicia informando </w:t>
      </w:r>
      <w:r w:rsidR="00DD234D" w:rsidRPr="000C70A4">
        <w:rPr>
          <w:rFonts w:ascii="Arial Narrow" w:hAnsi="Arial Narrow" w:cs="Arial"/>
          <w:kern w:val="2"/>
          <w:sz w:val="24"/>
          <w:szCs w:val="24"/>
        </w:rPr>
        <w:t>al trabajador</w:t>
      </w:r>
      <w:r w:rsidRPr="000C70A4">
        <w:rPr>
          <w:rFonts w:ascii="Arial Narrow" w:hAnsi="Arial Narrow" w:cs="Arial"/>
          <w:kern w:val="2"/>
          <w:sz w:val="24"/>
          <w:szCs w:val="24"/>
        </w:rPr>
        <w:t xml:space="preserve"> que se practicará una diligencia de descargos, siendo ésta la oportunidad que la empresa le brinda para ejercer su derecho de defensa, frente al caso objeto de investigación.</w:t>
      </w:r>
    </w:p>
    <w:p w14:paraId="25276D15" w14:textId="77777777" w:rsidR="00581A6B" w:rsidRPr="000C70A4" w:rsidRDefault="00581A6B" w:rsidP="00581A6B">
      <w:pPr>
        <w:pStyle w:val="Cuerp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eastAsia="Arial" w:hAnsi="Arial Narrow" w:cs="Arial"/>
          <w:kern w:val="2"/>
          <w:sz w:val="24"/>
          <w:szCs w:val="24"/>
        </w:rPr>
      </w:pPr>
    </w:p>
    <w:p w14:paraId="7490964B" w14:textId="77777777" w:rsidR="00581A6B" w:rsidRPr="000C70A4" w:rsidRDefault="00581A6B" w:rsidP="00581A6B">
      <w:pPr>
        <w:pStyle w:val="Cuerp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kern w:val="2"/>
          <w:sz w:val="24"/>
          <w:szCs w:val="24"/>
        </w:rPr>
      </w:pPr>
      <w:r w:rsidRPr="000C70A4">
        <w:rPr>
          <w:rFonts w:ascii="Arial Narrow" w:hAnsi="Arial Narrow" w:cs="Arial"/>
          <w:kern w:val="2"/>
          <w:sz w:val="24"/>
          <w:szCs w:val="24"/>
        </w:rPr>
        <w:t>Igualmente, se le comunica que el sistema que se utilizará para desarrollar la diligencia será el de preguntas y respuestas, para lo cual el empleado se debe comprometer a decir sólo la verdad y nada más que la verdad, con el ánimo de proporcionarle al empleador los elementos de juicio reales y suficientes para calificar su conducta.</w:t>
      </w:r>
    </w:p>
    <w:p w14:paraId="69E2A904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i/>
          <w:iCs/>
          <w:sz w:val="24"/>
          <w:szCs w:val="24"/>
        </w:rPr>
      </w:pPr>
    </w:p>
    <w:p w14:paraId="377ADC57" w14:textId="30F9EB27" w:rsidR="00581A6B" w:rsidRDefault="00B46A8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Siendo las </w:t>
      </w:r>
      <w:r w:rsidR="00D93F22" w:rsidRPr="000C70A4">
        <w:rPr>
          <w:rFonts w:ascii="Arial Narrow" w:hAnsi="Arial Narrow" w:cs="Arial"/>
          <w:sz w:val="24"/>
          <w:szCs w:val="24"/>
        </w:rPr>
        <w:t>XXXX</w:t>
      </w:r>
      <w:r w:rsidR="00C86B60" w:rsidRPr="000C70A4">
        <w:rPr>
          <w:rFonts w:ascii="Arial Narrow" w:hAnsi="Arial Narrow" w:cs="Arial"/>
          <w:sz w:val="24"/>
          <w:szCs w:val="24"/>
        </w:rPr>
        <w:t>.</w:t>
      </w:r>
      <w:r w:rsidR="00581A6B" w:rsidRPr="000C70A4">
        <w:rPr>
          <w:rFonts w:ascii="Arial Narrow" w:hAnsi="Arial Narrow" w:cs="Arial"/>
          <w:sz w:val="24"/>
          <w:szCs w:val="24"/>
        </w:rPr>
        <w:t xml:space="preserve"> se inicia la sesión:</w:t>
      </w:r>
    </w:p>
    <w:p w14:paraId="7EBF1174" w14:textId="77777777" w:rsidR="006416FA" w:rsidRPr="000C70A4" w:rsidRDefault="006416FA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sz w:val="24"/>
          <w:szCs w:val="24"/>
        </w:rPr>
      </w:pPr>
    </w:p>
    <w:p w14:paraId="7F63BFEE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30C714DC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center"/>
        <w:rPr>
          <w:rFonts w:ascii="Arial Narrow" w:eastAsia="Arial" w:hAnsi="Arial Narrow" w:cs="Arial"/>
          <w:b/>
          <w:bCs/>
          <w:sz w:val="24"/>
          <w:szCs w:val="24"/>
        </w:rPr>
      </w:pPr>
      <w:r w:rsidRPr="000C70A4">
        <w:rPr>
          <w:rFonts w:ascii="Arial Narrow" w:hAnsi="Arial Narrow" w:cs="Arial"/>
          <w:b/>
          <w:bCs/>
          <w:sz w:val="24"/>
          <w:szCs w:val="24"/>
        </w:rPr>
        <w:t>HECHOS: CONTEXTO DE SITUACIÓN</w:t>
      </w:r>
    </w:p>
    <w:p w14:paraId="6077F816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75755EB9" w14:textId="77777777" w:rsidR="00581A6B" w:rsidRPr="000C70A4" w:rsidRDefault="00581A6B" w:rsidP="00581A6B">
      <w:pPr>
        <w:pStyle w:val="Cuerp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kern w:val="2"/>
          <w:sz w:val="24"/>
          <w:szCs w:val="24"/>
        </w:rPr>
      </w:pPr>
      <w:r w:rsidRPr="000C70A4">
        <w:rPr>
          <w:rFonts w:ascii="Arial Narrow" w:hAnsi="Arial Narrow" w:cs="Arial"/>
          <w:kern w:val="2"/>
          <w:sz w:val="24"/>
          <w:szCs w:val="24"/>
        </w:rPr>
        <w:t>El presente proceso disciplinario tiene por objeto determinar su responsabilidad frente al  presunto incumplimiento de sus obligaciones laborales, de acuerdo al informe presentado que se concreta a continuación:</w:t>
      </w:r>
    </w:p>
    <w:p w14:paraId="32BFCD47" w14:textId="77777777" w:rsidR="00581A6B" w:rsidRPr="000C70A4" w:rsidRDefault="00581A6B" w:rsidP="00581A6B">
      <w:pPr>
        <w:pStyle w:val="Cuerp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kern w:val="2"/>
          <w:sz w:val="24"/>
          <w:szCs w:val="24"/>
        </w:rPr>
      </w:pPr>
    </w:p>
    <w:tbl>
      <w:tblPr>
        <w:tblStyle w:val="TableNormal"/>
        <w:tblW w:w="90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4530"/>
      </w:tblGrid>
      <w:tr w:rsidR="00C81938" w:rsidRPr="000C70A4" w14:paraId="1A24397A" w14:textId="77777777" w:rsidTr="00FA293A">
        <w:trPr>
          <w:trHeight w:val="411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2F031" w14:textId="77777777" w:rsidR="00C81938" w:rsidRPr="000C70A4" w:rsidRDefault="00C81938">
            <w:pPr>
              <w:pStyle w:val="Cuerpo"/>
              <w:rPr>
                <w:rFonts w:ascii="Arial Narrow" w:hAnsi="Arial Narrow"/>
              </w:rPr>
            </w:pPr>
            <w:r w:rsidRPr="000C70A4">
              <w:rPr>
                <w:rFonts w:ascii="Arial Narrow" w:hAnsi="Arial Narrow"/>
                <w:b/>
                <w:bCs/>
                <w:sz w:val="24"/>
                <w:szCs w:val="24"/>
              </w:rPr>
              <w:t>FECHA Y HORA DE LA OCURRENCIA DE LOS HECHOS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541A5" w14:textId="77777777" w:rsidR="00C81938" w:rsidRPr="000C70A4" w:rsidRDefault="00C81938">
            <w:pPr>
              <w:rPr>
                <w:rFonts w:ascii="Arial Narrow" w:hAnsi="Arial Narrow"/>
                <w:lang w:val="es-CO" w:eastAsia="en-US"/>
              </w:rPr>
            </w:pPr>
          </w:p>
        </w:tc>
      </w:tr>
      <w:tr w:rsidR="00C81938" w:rsidRPr="000C70A4" w14:paraId="70DBC375" w14:textId="77777777" w:rsidTr="00FA293A">
        <w:trPr>
          <w:trHeight w:val="408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DC253" w14:textId="77777777" w:rsidR="00C81938" w:rsidRPr="000C70A4" w:rsidRDefault="00C81938">
            <w:pPr>
              <w:pStyle w:val="Cuerpo"/>
              <w:rPr>
                <w:rFonts w:ascii="Arial Narrow" w:hAnsi="Arial Narrow"/>
              </w:rPr>
            </w:pPr>
            <w:r w:rsidRPr="000C70A4">
              <w:rPr>
                <w:rFonts w:ascii="Arial Narrow" w:hAnsi="Arial Narrow"/>
                <w:b/>
                <w:bCs/>
                <w:sz w:val="24"/>
                <w:szCs w:val="24"/>
              </w:rPr>
              <w:t>LUGAR DE OCURRENCIA DE LOS HECHOS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4F584" w14:textId="77777777" w:rsidR="00C81938" w:rsidRPr="000C70A4" w:rsidRDefault="00C81938">
            <w:pPr>
              <w:rPr>
                <w:rFonts w:ascii="Arial Narrow" w:hAnsi="Arial Narrow"/>
                <w:lang w:val="es-CO" w:eastAsia="en-US"/>
              </w:rPr>
            </w:pPr>
          </w:p>
        </w:tc>
      </w:tr>
      <w:tr w:rsidR="00C81938" w:rsidRPr="000C70A4" w14:paraId="55D895BD" w14:textId="77777777" w:rsidTr="00C81938">
        <w:trPr>
          <w:trHeight w:val="387"/>
        </w:trPr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E65F08" w14:textId="77777777" w:rsidR="00C81938" w:rsidRPr="000C70A4" w:rsidRDefault="00C81938">
            <w:pPr>
              <w:pStyle w:val="Cuerp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C70A4">
              <w:rPr>
                <w:rFonts w:ascii="Arial Narrow" w:hAnsi="Arial Narrow"/>
                <w:b/>
                <w:bCs/>
                <w:sz w:val="24"/>
                <w:szCs w:val="24"/>
              </w:rPr>
              <w:t>INFORME SOBRE LOS HECHOS OCURRIDOS</w:t>
            </w:r>
          </w:p>
        </w:tc>
      </w:tr>
      <w:tr w:rsidR="00C81938" w:rsidRPr="000C70A4" w14:paraId="0F7F8418" w14:textId="77777777" w:rsidTr="00FA293A">
        <w:trPr>
          <w:trHeight w:val="2212"/>
        </w:trPr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559B6" w14:textId="77777777" w:rsidR="00C81938" w:rsidRPr="000C70A4" w:rsidRDefault="00C81938">
            <w:pPr>
              <w:pStyle w:val="Prrafodelista"/>
              <w:spacing w:before="0" w:beforeAutospacing="0" w:afterAutospacing="0"/>
              <w:jc w:val="left"/>
              <w:rPr>
                <w:rFonts w:ascii="Arial Narrow" w:hAnsi="Arial Narrow"/>
              </w:rPr>
            </w:pPr>
          </w:p>
        </w:tc>
      </w:tr>
    </w:tbl>
    <w:p w14:paraId="29FB52A1" w14:textId="77777777" w:rsidR="00581A6B" w:rsidRPr="000C70A4" w:rsidRDefault="00581A6B" w:rsidP="00581A6B">
      <w:pPr>
        <w:pStyle w:val="Cuerpo"/>
        <w:jc w:val="both"/>
        <w:rPr>
          <w:rFonts w:ascii="Arial Narrow" w:eastAsia="Arial" w:hAnsi="Arial Narrow" w:cs="Arial"/>
          <w:sz w:val="24"/>
          <w:szCs w:val="24"/>
        </w:rPr>
      </w:pPr>
    </w:p>
    <w:p w14:paraId="299DB006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0C70A4">
        <w:rPr>
          <w:rFonts w:ascii="Arial Narrow" w:eastAsia="Arial" w:hAnsi="Arial Narrow" w:cs="Arial"/>
          <w:bCs/>
          <w:sz w:val="24"/>
          <w:szCs w:val="24"/>
        </w:rPr>
        <w:t>Se deja constancia que el p</w:t>
      </w:r>
      <w:r w:rsidR="00B46A82" w:rsidRPr="000C70A4">
        <w:rPr>
          <w:rFonts w:ascii="Arial Narrow" w:eastAsia="Arial" w:hAnsi="Arial Narrow" w:cs="Arial"/>
          <w:bCs/>
          <w:sz w:val="24"/>
          <w:szCs w:val="24"/>
        </w:rPr>
        <w:t xml:space="preserve">asado </w:t>
      </w:r>
      <w:r w:rsidR="00D93F22" w:rsidRPr="000C70A4">
        <w:rPr>
          <w:rFonts w:ascii="Arial Narrow" w:eastAsia="Arial" w:hAnsi="Arial Narrow" w:cs="Arial"/>
          <w:bCs/>
          <w:sz w:val="24"/>
          <w:szCs w:val="24"/>
        </w:rPr>
        <w:t>XX</w:t>
      </w:r>
      <w:r w:rsidR="00B46A82" w:rsidRPr="000C70A4">
        <w:rPr>
          <w:rFonts w:ascii="Arial Narrow" w:eastAsia="Arial" w:hAnsi="Arial Narrow" w:cs="Arial"/>
          <w:bCs/>
          <w:sz w:val="24"/>
          <w:szCs w:val="24"/>
        </w:rPr>
        <w:t xml:space="preserve"> de </w:t>
      </w:r>
      <w:r w:rsidR="00D93F22" w:rsidRPr="000C70A4">
        <w:rPr>
          <w:rFonts w:ascii="Arial Narrow" w:eastAsia="Arial" w:hAnsi="Arial Narrow" w:cs="Arial"/>
          <w:bCs/>
          <w:sz w:val="24"/>
          <w:szCs w:val="24"/>
        </w:rPr>
        <w:t>XXXX</w:t>
      </w:r>
      <w:r w:rsidR="00B46A82" w:rsidRPr="000C70A4">
        <w:rPr>
          <w:rFonts w:ascii="Arial Narrow" w:eastAsia="Arial" w:hAnsi="Arial Narrow" w:cs="Arial"/>
          <w:bCs/>
          <w:sz w:val="24"/>
          <w:szCs w:val="24"/>
        </w:rPr>
        <w:t xml:space="preserve"> del </w:t>
      </w:r>
      <w:r w:rsidR="00D93F22" w:rsidRPr="000C70A4">
        <w:rPr>
          <w:rFonts w:ascii="Arial Narrow" w:eastAsia="Arial" w:hAnsi="Arial Narrow" w:cs="Arial"/>
          <w:bCs/>
          <w:sz w:val="24"/>
          <w:szCs w:val="24"/>
        </w:rPr>
        <w:t>XXXX</w:t>
      </w:r>
      <w:r w:rsidRPr="000C70A4">
        <w:rPr>
          <w:rFonts w:ascii="Arial Narrow" w:eastAsia="Arial" w:hAnsi="Arial Narrow" w:cs="Arial"/>
          <w:bCs/>
          <w:sz w:val="24"/>
          <w:szCs w:val="24"/>
        </w:rPr>
        <w:t xml:space="preserve">, el trabajador recibió la notificación de la apertura del proceso disciplinario, el pliego de cargos respectivo, la calificación provisional de su conducta con la posible sanción a aplicar, y la fecha para la realización de la diligencia de descargos </w:t>
      </w:r>
      <w:r w:rsidRPr="000C70A4">
        <w:rPr>
          <w:rFonts w:ascii="Arial Narrow" w:eastAsia="Arial" w:hAnsi="Arial Narrow" w:cs="Arial"/>
          <w:bCs/>
          <w:sz w:val="24"/>
          <w:szCs w:val="24"/>
        </w:rPr>
        <w:lastRenderedPageBreak/>
        <w:t xml:space="preserve">que consta en la presente acta; con el fin de garantizar al trabajador su derecho de defensa y darle la posibilidad de controvertir en la presente diligencia los argumentos fácticos y probatorios a los que haya lugar. </w:t>
      </w:r>
    </w:p>
    <w:p w14:paraId="21769F3D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5EC79E75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center"/>
        <w:rPr>
          <w:rFonts w:ascii="Arial Narrow" w:hAnsi="Arial Narrow" w:cs="Arial"/>
          <w:b/>
          <w:bCs/>
          <w:sz w:val="24"/>
          <w:szCs w:val="24"/>
        </w:rPr>
      </w:pPr>
    </w:p>
    <w:p w14:paraId="2B16CA4B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center"/>
        <w:rPr>
          <w:rFonts w:ascii="Arial Narrow" w:eastAsia="Arial" w:hAnsi="Arial Narrow" w:cs="Arial"/>
          <w:b/>
          <w:bCs/>
          <w:sz w:val="24"/>
          <w:szCs w:val="24"/>
        </w:rPr>
      </w:pPr>
      <w:r w:rsidRPr="000C70A4">
        <w:rPr>
          <w:rFonts w:ascii="Arial Narrow" w:hAnsi="Arial Narrow" w:cs="Arial"/>
          <w:b/>
          <w:bCs/>
          <w:sz w:val="24"/>
          <w:szCs w:val="24"/>
        </w:rPr>
        <w:t>PREGUNTAS GENERALES DE LEY</w:t>
      </w:r>
    </w:p>
    <w:p w14:paraId="245B6648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center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616F9320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Sírvase informar ¿</w:t>
      </w:r>
      <w:r w:rsidR="00037C34" w:rsidRPr="000C70A4">
        <w:rPr>
          <w:rFonts w:ascii="Arial Narrow" w:hAnsi="Arial Narrow" w:cs="Arial"/>
          <w:sz w:val="24"/>
          <w:szCs w:val="24"/>
        </w:rPr>
        <w:t>cuál</w:t>
      </w:r>
      <w:r w:rsidRPr="000C70A4">
        <w:rPr>
          <w:rFonts w:ascii="Arial Narrow" w:hAnsi="Arial Narrow" w:cs="Arial"/>
          <w:sz w:val="24"/>
          <w:szCs w:val="24"/>
        </w:rPr>
        <w:t xml:space="preserve"> es su nombre y apellidos completos?</w:t>
      </w:r>
    </w:p>
    <w:p w14:paraId="106C0A98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1BDF2623" w14:textId="77777777" w:rsidR="00037C34" w:rsidRPr="000C70A4" w:rsidRDefault="00037C34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5AC6DA0A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Informe el número de su cédula de ciudadanía y lugar de expedición.</w:t>
      </w:r>
    </w:p>
    <w:p w14:paraId="19A79CDC" w14:textId="77777777" w:rsidR="00037C34" w:rsidRPr="000C70A4" w:rsidRDefault="00037C34" w:rsidP="00037C34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eastAsia="Arial" w:hAnsi="Arial Narrow" w:cs="Arial"/>
          <w:sz w:val="24"/>
          <w:szCs w:val="24"/>
        </w:rPr>
      </w:pPr>
    </w:p>
    <w:p w14:paraId="4E3954A0" w14:textId="77777777" w:rsidR="00037C34" w:rsidRPr="000C70A4" w:rsidRDefault="00037C34" w:rsidP="00037C34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eastAsia="Arial" w:hAnsi="Arial Narrow" w:cs="Arial"/>
          <w:sz w:val="24"/>
          <w:szCs w:val="24"/>
        </w:rPr>
      </w:pPr>
    </w:p>
    <w:p w14:paraId="08705A84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</w:t>
      </w:r>
      <w:r w:rsidR="00037C34" w:rsidRPr="000C70A4">
        <w:rPr>
          <w:rFonts w:ascii="Arial Narrow" w:hAnsi="Arial Narrow" w:cs="Arial"/>
          <w:sz w:val="24"/>
          <w:szCs w:val="24"/>
        </w:rPr>
        <w:t>Cuál</w:t>
      </w:r>
      <w:r w:rsidRPr="000C70A4">
        <w:rPr>
          <w:rFonts w:ascii="Arial Narrow" w:hAnsi="Arial Narrow" w:cs="Arial"/>
          <w:sz w:val="24"/>
          <w:szCs w:val="24"/>
        </w:rPr>
        <w:t xml:space="preserve"> es su dirección actual, su teléfono celular y su correo electrónico?</w:t>
      </w:r>
    </w:p>
    <w:p w14:paraId="594D2C01" w14:textId="77777777" w:rsidR="00B46A82" w:rsidRPr="000C70A4" w:rsidRDefault="00B46A82" w:rsidP="00B46A82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Dirección: </w:t>
      </w:r>
    </w:p>
    <w:p w14:paraId="009E0918" w14:textId="77777777" w:rsidR="00B46A82" w:rsidRPr="000C70A4" w:rsidRDefault="00B46A82" w:rsidP="00B46A82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Celular: </w:t>
      </w:r>
    </w:p>
    <w:p w14:paraId="49CF9251" w14:textId="77777777" w:rsidR="00B46A82" w:rsidRPr="000C70A4" w:rsidRDefault="00B46A82" w:rsidP="00B46A82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Correo: </w:t>
      </w:r>
    </w:p>
    <w:p w14:paraId="3B2D1AE6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4C6DB6F5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¿En </w:t>
      </w:r>
      <w:r w:rsidR="00037C34" w:rsidRPr="000C70A4">
        <w:rPr>
          <w:rFonts w:ascii="Arial Narrow" w:hAnsi="Arial Narrow" w:cs="Arial"/>
          <w:sz w:val="24"/>
          <w:szCs w:val="24"/>
        </w:rPr>
        <w:t>qué</w:t>
      </w:r>
      <w:r w:rsidRPr="000C70A4">
        <w:rPr>
          <w:rFonts w:ascii="Arial Narrow" w:hAnsi="Arial Narrow" w:cs="Arial"/>
          <w:sz w:val="24"/>
          <w:szCs w:val="24"/>
        </w:rPr>
        <w:t xml:space="preserve"> fecha ingresó o se vinculó a la compañía y bajo qué modalidad de</w:t>
      </w:r>
    </w:p>
    <w:p w14:paraId="2810A0D5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440"/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contrato?</w:t>
      </w:r>
    </w:p>
    <w:p w14:paraId="20F6DE54" w14:textId="77777777" w:rsidR="00B46A82" w:rsidRPr="000C70A4" w:rsidRDefault="00B46A82" w:rsidP="00B46A82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39BBF2EA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7A62CFE6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¿Cuál es su cargo actual y desde cuándo lo desempeña?</w:t>
      </w:r>
    </w:p>
    <w:p w14:paraId="3BCEA30A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01519379" w14:textId="77777777" w:rsidR="00037C34" w:rsidRPr="000C70A4" w:rsidRDefault="00037C34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eastAsia="Arial" w:hAnsi="Arial Narrow" w:cs="Arial"/>
          <w:sz w:val="24"/>
          <w:szCs w:val="24"/>
        </w:rPr>
      </w:pPr>
    </w:p>
    <w:p w14:paraId="31933E75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eastAsia="Arial" w:hAnsi="Arial Narrow" w:cs="Arial"/>
          <w:sz w:val="24"/>
          <w:szCs w:val="24"/>
        </w:rPr>
        <w:t>¿Quién es su Ingeniero de Apoyo o su Coordinador superior jerárquico?</w:t>
      </w:r>
    </w:p>
    <w:p w14:paraId="78CFDC81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594B2993" w14:textId="77777777" w:rsidR="00D93F22" w:rsidRPr="000C70A4" w:rsidRDefault="00D93F2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3386D36E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¿Cuáles son las funciones y responsabilidades generales </w:t>
      </w:r>
      <w:r w:rsidR="00DD234D" w:rsidRPr="000C70A4">
        <w:rPr>
          <w:rFonts w:ascii="Arial Narrow" w:hAnsi="Arial Narrow" w:cs="Arial"/>
          <w:sz w:val="24"/>
          <w:szCs w:val="24"/>
        </w:rPr>
        <w:t>de su cargo</w:t>
      </w:r>
      <w:r w:rsidRPr="000C70A4">
        <w:rPr>
          <w:rFonts w:ascii="Arial Narrow" w:hAnsi="Arial Narrow" w:cs="Arial"/>
          <w:sz w:val="24"/>
          <w:szCs w:val="24"/>
        </w:rPr>
        <w:t>?</w:t>
      </w:r>
    </w:p>
    <w:p w14:paraId="5669F36F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39ACC650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3440AE80" w14:textId="77777777" w:rsidR="00FB73ED" w:rsidRPr="000C70A4" w:rsidRDefault="00FB73ED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Funciones: </w:t>
      </w:r>
    </w:p>
    <w:p w14:paraId="30732A42" w14:textId="77777777" w:rsidR="00037C34" w:rsidRPr="000C70A4" w:rsidRDefault="00037C34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4D2903F0" w14:textId="77777777" w:rsidR="00037C34" w:rsidRPr="000C70A4" w:rsidRDefault="00037C34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3988DF7C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52F274F5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3A7DBDD6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04E884A0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6734A558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69B81C26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7D01AD74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446828C3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6AF090C9" w14:textId="77777777" w:rsidR="00FB73ED" w:rsidRPr="000C70A4" w:rsidRDefault="00FB73ED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Responsabilidades: </w:t>
      </w:r>
    </w:p>
    <w:p w14:paraId="29EF67F5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6073DC12" w14:textId="77777777" w:rsidR="00037C34" w:rsidRPr="000C70A4" w:rsidRDefault="00037C34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57CE95F9" w14:textId="77777777" w:rsidR="00D93F22" w:rsidRPr="000C70A4" w:rsidRDefault="00D93F2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2B5C5FD4" w14:textId="77777777" w:rsidR="00D93F22" w:rsidRPr="000C70A4" w:rsidRDefault="00D93F2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11D510D9" w14:textId="77777777" w:rsidR="00D93F22" w:rsidRPr="000C70A4" w:rsidRDefault="00D93F2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35F41D97" w14:textId="77777777" w:rsidR="00D93F22" w:rsidRPr="000C70A4" w:rsidRDefault="00D93F2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711FEBA4" w14:textId="77777777" w:rsidR="00D93F22" w:rsidRPr="000C70A4" w:rsidRDefault="00D93F2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35D26C68" w14:textId="77777777" w:rsidR="00D93F22" w:rsidRPr="000C70A4" w:rsidRDefault="00D93F2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6495A912" w14:textId="77777777" w:rsidR="00D93F22" w:rsidRPr="000C70A4" w:rsidRDefault="00D93F2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5C8408D4" w14:textId="77777777" w:rsidR="00D93F22" w:rsidRPr="000C70A4" w:rsidRDefault="00D93F2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50539F6E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¿Conoce la importancia de sus responsabilidades y funciones y la delicada responsabilidad asumida en cumplimiento</w:t>
      </w:r>
      <w:r w:rsidR="00DD234D" w:rsidRPr="000C70A4">
        <w:rPr>
          <w:rFonts w:ascii="Arial Narrow" w:hAnsi="Arial Narrow" w:cs="Arial"/>
          <w:sz w:val="24"/>
          <w:szCs w:val="24"/>
        </w:rPr>
        <w:t xml:space="preserve"> de estas</w:t>
      </w:r>
      <w:r w:rsidRPr="000C70A4">
        <w:rPr>
          <w:rFonts w:ascii="Arial Narrow" w:hAnsi="Arial Narrow" w:cs="Arial"/>
          <w:sz w:val="24"/>
          <w:szCs w:val="24"/>
        </w:rPr>
        <w:t>?</w:t>
      </w:r>
    </w:p>
    <w:p w14:paraId="331826D0" w14:textId="77777777" w:rsidR="00FB73ED" w:rsidRPr="000C70A4" w:rsidRDefault="00FB73ED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eastAsia="Arial" w:hAnsi="Arial Narrow" w:cs="Arial"/>
          <w:sz w:val="24"/>
          <w:szCs w:val="24"/>
        </w:rPr>
      </w:pPr>
    </w:p>
    <w:p w14:paraId="4095C9F6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4D71B862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¿Recibió usted inducción al inicio de su cargo sobre la labor a realizar y los especiales cuidados que debe tener en el cumplimiento de </w:t>
      </w:r>
      <w:r w:rsidR="00DD234D" w:rsidRPr="000C70A4">
        <w:rPr>
          <w:rFonts w:ascii="Arial Narrow" w:hAnsi="Arial Narrow" w:cs="Arial"/>
          <w:sz w:val="24"/>
          <w:szCs w:val="24"/>
        </w:rPr>
        <w:t>sus obligaciones</w:t>
      </w:r>
      <w:r w:rsidRPr="000C70A4">
        <w:rPr>
          <w:rFonts w:ascii="Arial Narrow" w:hAnsi="Arial Narrow" w:cs="Arial"/>
          <w:sz w:val="24"/>
          <w:szCs w:val="24"/>
        </w:rPr>
        <w:t>?</w:t>
      </w:r>
    </w:p>
    <w:p w14:paraId="1EBB7586" w14:textId="77777777" w:rsidR="00FB73ED" w:rsidRPr="000C70A4" w:rsidRDefault="00FB73ED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18985B11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27EA564C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¿Conoce el Reglamento Interno de Trabajo de la empresa y lo ha visto publicado en la misma?</w:t>
      </w:r>
    </w:p>
    <w:p w14:paraId="63FD6126" w14:textId="77777777" w:rsidR="00FB73ED" w:rsidRPr="000C70A4" w:rsidRDefault="00FB73ED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eastAsia="Arial" w:hAnsi="Arial Narrow" w:cs="Arial"/>
          <w:sz w:val="24"/>
          <w:szCs w:val="24"/>
        </w:rPr>
      </w:pPr>
    </w:p>
    <w:p w14:paraId="0A84C9D9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2340318C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¿Leyó y firmó su contrato de trabajo?</w:t>
      </w:r>
    </w:p>
    <w:p w14:paraId="70B985AC" w14:textId="77777777" w:rsidR="00FB73ED" w:rsidRPr="000C70A4" w:rsidRDefault="00FB73ED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184A1212" w14:textId="77777777" w:rsidR="00581A6B" w:rsidRPr="000C70A4" w:rsidRDefault="00581A6B" w:rsidP="00581A6B">
      <w:pPr>
        <w:pStyle w:val="Prrafodelista"/>
        <w:rPr>
          <w:rFonts w:ascii="Arial Narrow" w:hAnsi="Arial Narrow" w:cs="Arial"/>
        </w:rPr>
      </w:pPr>
    </w:p>
    <w:p w14:paraId="6CA3F64E" w14:textId="77777777" w:rsidR="00581A6B" w:rsidRPr="000C70A4" w:rsidRDefault="00581A6B" w:rsidP="00581A6B">
      <w:pPr>
        <w:pStyle w:val="Cuerpo"/>
        <w:widowControl w:val="0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¿Tiene antecedentes disciplinarios?</w:t>
      </w:r>
    </w:p>
    <w:p w14:paraId="692D1042" w14:textId="77777777" w:rsidR="00FB73ED" w:rsidRPr="000C70A4" w:rsidRDefault="00FB73ED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00D5B2FC" w14:textId="77777777" w:rsidR="00D93F22" w:rsidRPr="000C70A4" w:rsidRDefault="00D93F22" w:rsidP="00FB73ED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21401C74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center"/>
        <w:rPr>
          <w:rFonts w:ascii="Arial Narrow" w:hAnsi="Arial Narrow" w:cs="Arial"/>
          <w:sz w:val="24"/>
          <w:szCs w:val="24"/>
        </w:rPr>
      </w:pPr>
    </w:p>
    <w:p w14:paraId="33905CBE" w14:textId="77777777" w:rsidR="00581A6B" w:rsidRPr="000C70A4" w:rsidRDefault="00581A6B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0C70A4">
        <w:rPr>
          <w:rFonts w:ascii="Arial Narrow" w:hAnsi="Arial Narrow" w:cs="Arial"/>
          <w:b/>
          <w:sz w:val="24"/>
          <w:szCs w:val="24"/>
        </w:rPr>
        <w:t>INTERROGANTES CONCRETOS</w:t>
      </w:r>
    </w:p>
    <w:p w14:paraId="4442B8C2" w14:textId="77777777" w:rsidR="00581A6B" w:rsidRPr="000C70A4" w:rsidRDefault="00581A6B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4EB6B07F" w14:textId="77777777" w:rsidR="00C81938" w:rsidRPr="000C70A4" w:rsidRDefault="00C81938" w:rsidP="00581A6B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¿Sabe usted por qué fue citado?</w:t>
      </w:r>
    </w:p>
    <w:p w14:paraId="519DDB57" w14:textId="77777777" w:rsidR="00FB73ED" w:rsidRPr="000C70A4" w:rsidRDefault="00FB73ED" w:rsidP="00FB73ED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2FF48554" w14:textId="77777777" w:rsidR="00C81938" w:rsidRPr="000C70A4" w:rsidRDefault="00C81938" w:rsidP="00C8193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52ABB07F" w14:textId="77777777" w:rsidR="00D93F22" w:rsidRPr="000C70A4" w:rsidRDefault="00D93F22" w:rsidP="00C8193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1F9ECED5" w14:textId="77777777" w:rsidR="00C81938" w:rsidRPr="000C70A4" w:rsidRDefault="00C81938" w:rsidP="00581A6B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¿Podría narrarnos su versión de los hechos?</w:t>
      </w:r>
    </w:p>
    <w:p w14:paraId="2B997307" w14:textId="3C6ACB9D" w:rsidR="001B4F55" w:rsidRDefault="001B4F55" w:rsidP="00C8193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</w:pPr>
    </w:p>
    <w:p w14:paraId="6812244B" w14:textId="77777777" w:rsidR="006416FA" w:rsidRPr="000C70A4" w:rsidRDefault="006416FA" w:rsidP="00C8193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</w:pPr>
    </w:p>
    <w:p w14:paraId="38DE9854" w14:textId="77777777" w:rsidR="00C81938" w:rsidRPr="000C70A4" w:rsidRDefault="00C81938" w:rsidP="00C8193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</w:pPr>
      <w:r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lastRenderedPageBreak/>
        <w:t xml:space="preserve">A </w:t>
      </w:r>
      <w:r w:rsidR="001B4F55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>continuación,</w:t>
      </w:r>
      <w:r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 xml:space="preserve"> se expone </w:t>
      </w:r>
      <w:r w:rsidR="00A06CA3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>lo siguiente</w:t>
      </w:r>
    </w:p>
    <w:p w14:paraId="4E869E9D" w14:textId="77777777" w:rsidR="00C81938" w:rsidRPr="000C70A4" w:rsidRDefault="00C81938" w:rsidP="00C8193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</w:pPr>
    </w:p>
    <w:p w14:paraId="1D7FCD8C" w14:textId="77777777" w:rsidR="009F551A" w:rsidRPr="000C70A4" w:rsidRDefault="00C81938" w:rsidP="00A06CA3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</w:pPr>
      <w:r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 xml:space="preserve">De conformidad con el </w:t>
      </w:r>
      <w:r w:rsidR="00A06CA3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 xml:space="preserve">reporte presentado por </w:t>
      </w:r>
      <w:r w:rsidR="00E22417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>XXXX</w:t>
      </w:r>
      <w:r w:rsidR="00A06CA3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 xml:space="preserve"> usted </w:t>
      </w:r>
      <w:r w:rsidR="00E22417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>XXXXXXXX</w:t>
      </w:r>
      <w:r w:rsidR="009F551A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>.</w:t>
      </w:r>
      <w:r w:rsidR="00CC0FFB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 xml:space="preserve"> ¿es cons</w:t>
      </w:r>
      <w:r w:rsidR="00472A0B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>c</w:t>
      </w:r>
      <w:r w:rsidR="00CC0FFB" w:rsidRPr="000C70A4"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  <w:t>iente de eso?</w:t>
      </w:r>
    </w:p>
    <w:p w14:paraId="4AFD2589" w14:textId="77777777" w:rsidR="009F551A" w:rsidRPr="000C70A4" w:rsidRDefault="009F551A" w:rsidP="009F551A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</w:pPr>
    </w:p>
    <w:p w14:paraId="6C95E304" w14:textId="77777777" w:rsidR="00C81938" w:rsidRPr="000C70A4" w:rsidRDefault="00C81938" w:rsidP="00C8193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</w:pPr>
    </w:p>
    <w:p w14:paraId="4D330005" w14:textId="77777777" w:rsidR="00246FC1" w:rsidRPr="000C70A4" w:rsidRDefault="00246FC1" w:rsidP="00246FC1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eastAsia="Calibri" w:hAnsi="Arial Narrow" w:cs="Arial"/>
          <w:color w:val="auto"/>
          <w:sz w:val="24"/>
          <w:szCs w:val="24"/>
          <w:lang w:val="es-ES" w:eastAsia="en-US"/>
        </w:rPr>
      </w:pPr>
    </w:p>
    <w:p w14:paraId="3894AB7D" w14:textId="77777777" w:rsidR="00246FC1" w:rsidRPr="000C70A4" w:rsidRDefault="00246FC1" w:rsidP="00581A6B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¿Es consciente que esta situación denota un incumplimiento </w:t>
      </w:r>
      <w:r w:rsidR="00E22417" w:rsidRPr="000C70A4">
        <w:rPr>
          <w:rFonts w:ascii="Arial Narrow" w:hAnsi="Arial Narrow" w:cs="Arial"/>
          <w:sz w:val="24"/>
          <w:szCs w:val="24"/>
        </w:rPr>
        <w:t>XXXXXXX   Y a XXXXXXXXXXXXXX</w:t>
      </w:r>
      <w:r w:rsidRPr="000C70A4">
        <w:rPr>
          <w:rFonts w:ascii="Arial Narrow" w:hAnsi="Arial Narrow" w:cs="Arial"/>
          <w:sz w:val="24"/>
          <w:szCs w:val="24"/>
        </w:rPr>
        <w:t>?</w:t>
      </w:r>
    </w:p>
    <w:p w14:paraId="3A83B4ED" w14:textId="77777777" w:rsidR="007E6A58" w:rsidRPr="000C70A4" w:rsidRDefault="007E6A58" w:rsidP="007E6A5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69C0ABC1" w14:textId="77777777" w:rsidR="00472A0B" w:rsidRPr="000C70A4" w:rsidRDefault="00472A0B" w:rsidP="007E6A5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1F8A0C24" w14:textId="77777777" w:rsidR="007E6A58" w:rsidRPr="000C70A4" w:rsidRDefault="00246FC1" w:rsidP="007E6A58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¿Podría indicarnos por qué razón </w:t>
      </w:r>
      <w:r w:rsidR="007E6A58" w:rsidRPr="000C70A4">
        <w:rPr>
          <w:rFonts w:ascii="Arial Narrow" w:hAnsi="Arial Narrow" w:cs="Arial"/>
          <w:sz w:val="24"/>
          <w:szCs w:val="24"/>
        </w:rPr>
        <w:t xml:space="preserve">no </w:t>
      </w:r>
      <w:r w:rsidR="00132A36" w:rsidRPr="000C70A4">
        <w:rPr>
          <w:rFonts w:ascii="Arial Narrow" w:hAnsi="Arial Narrow" w:cs="Arial"/>
          <w:sz w:val="24"/>
          <w:szCs w:val="24"/>
        </w:rPr>
        <w:t>hay justificación</w:t>
      </w:r>
      <w:r w:rsidR="007E6A58" w:rsidRPr="000C70A4">
        <w:rPr>
          <w:rFonts w:ascii="Arial Narrow" w:hAnsi="Arial Narrow" w:cs="Arial"/>
          <w:sz w:val="24"/>
          <w:szCs w:val="24"/>
        </w:rPr>
        <w:t>?</w:t>
      </w:r>
    </w:p>
    <w:p w14:paraId="0E0092AE" w14:textId="77777777" w:rsidR="00472A0B" w:rsidRPr="000C70A4" w:rsidRDefault="00472A0B" w:rsidP="00472A0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4707C945" w14:textId="77777777" w:rsidR="00472A0B" w:rsidRPr="000C70A4" w:rsidRDefault="00472A0B" w:rsidP="00472A0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10C12E6A" w14:textId="77777777" w:rsidR="009F551A" w:rsidRPr="000C70A4" w:rsidRDefault="007E6A58" w:rsidP="00472A0B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</w:t>
      </w:r>
      <w:r w:rsidR="00132A36" w:rsidRPr="000C70A4">
        <w:rPr>
          <w:rFonts w:ascii="Arial Narrow" w:hAnsi="Arial Narrow" w:cs="Arial"/>
          <w:sz w:val="24"/>
          <w:szCs w:val="24"/>
        </w:rPr>
        <w:t>Informo a su jefe inmediato</w:t>
      </w:r>
      <w:r w:rsidR="00472A0B" w:rsidRPr="000C70A4">
        <w:rPr>
          <w:rFonts w:ascii="Arial Narrow" w:hAnsi="Arial Narrow" w:cs="Arial"/>
          <w:sz w:val="24"/>
          <w:szCs w:val="24"/>
        </w:rPr>
        <w:t>?</w:t>
      </w:r>
    </w:p>
    <w:p w14:paraId="5E1E63E2" w14:textId="77777777" w:rsidR="00472A0B" w:rsidRPr="000C70A4" w:rsidRDefault="00472A0B" w:rsidP="00472A0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4EEACAF7" w14:textId="77777777" w:rsidR="007E6A58" w:rsidRPr="000C70A4" w:rsidRDefault="007E6A58" w:rsidP="007E6A5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207934DB" w14:textId="77777777" w:rsidR="009F551A" w:rsidRPr="000C70A4" w:rsidRDefault="007E6A58" w:rsidP="00C02DE2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</w:t>
      </w:r>
      <w:r w:rsidRPr="000C70A4">
        <w:rPr>
          <w:rFonts w:ascii="Arial Narrow" w:hAnsi="Arial Narrow" w:cs="Arial"/>
          <w:color w:val="auto"/>
          <w:sz w:val="24"/>
          <w:szCs w:val="24"/>
        </w:rPr>
        <w:t xml:space="preserve">Considera que cuenta con una justificación válida </w:t>
      </w:r>
      <w:r w:rsidR="00C02DE2" w:rsidRPr="000C70A4">
        <w:rPr>
          <w:rFonts w:ascii="Arial Narrow" w:hAnsi="Arial Narrow" w:cs="Arial"/>
          <w:color w:val="auto"/>
          <w:sz w:val="24"/>
          <w:szCs w:val="24"/>
        </w:rPr>
        <w:t xml:space="preserve">para </w:t>
      </w:r>
      <w:r w:rsidR="00E22417" w:rsidRPr="000C70A4">
        <w:rPr>
          <w:rFonts w:ascii="Arial Narrow" w:hAnsi="Arial Narrow" w:cs="Arial"/>
          <w:color w:val="auto"/>
          <w:sz w:val="24"/>
          <w:szCs w:val="24"/>
        </w:rPr>
        <w:t>XXXXXXXXXXXXX</w:t>
      </w:r>
      <w:r w:rsidR="00C02DE2" w:rsidRPr="000C70A4">
        <w:rPr>
          <w:rFonts w:ascii="Arial Narrow" w:hAnsi="Arial Narrow" w:cs="Arial"/>
          <w:color w:val="auto"/>
          <w:sz w:val="24"/>
          <w:szCs w:val="24"/>
        </w:rPr>
        <w:t>?</w:t>
      </w:r>
    </w:p>
    <w:p w14:paraId="64ED8834" w14:textId="77777777" w:rsidR="007E6A58" w:rsidRPr="000C70A4" w:rsidRDefault="007E6A58" w:rsidP="007E6A5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078F1A25" w14:textId="77777777" w:rsidR="00E22417" w:rsidRPr="000C70A4" w:rsidRDefault="00E22417" w:rsidP="007E6A5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17EABC75" w14:textId="77777777" w:rsidR="007E6A58" w:rsidRPr="000C70A4" w:rsidRDefault="007E6A58" w:rsidP="007E6A58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¿Es consciente que </w:t>
      </w:r>
      <w:r w:rsidR="00E22417" w:rsidRPr="000C70A4">
        <w:rPr>
          <w:rFonts w:ascii="Arial Narrow" w:hAnsi="Arial Narrow" w:cs="Arial"/>
          <w:sz w:val="24"/>
          <w:szCs w:val="24"/>
        </w:rPr>
        <w:t>XXXXXX</w:t>
      </w:r>
      <w:r w:rsidRPr="000C70A4">
        <w:rPr>
          <w:rFonts w:ascii="Arial Narrow" w:hAnsi="Arial Narrow" w:cs="Arial"/>
          <w:sz w:val="24"/>
          <w:szCs w:val="24"/>
        </w:rPr>
        <w:t xml:space="preserve"> denota un incumplimiento </w:t>
      </w:r>
      <w:r w:rsidR="00595E9D" w:rsidRPr="000C70A4">
        <w:rPr>
          <w:rFonts w:ascii="Arial Narrow" w:hAnsi="Arial Narrow" w:cs="Arial"/>
          <w:sz w:val="24"/>
          <w:szCs w:val="24"/>
        </w:rPr>
        <w:t xml:space="preserve">al </w:t>
      </w:r>
      <w:r w:rsidR="00E22417" w:rsidRPr="000C70A4">
        <w:rPr>
          <w:rFonts w:ascii="Arial Narrow" w:hAnsi="Arial Narrow" w:cs="Arial"/>
          <w:sz w:val="24"/>
          <w:szCs w:val="24"/>
        </w:rPr>
        <w:t>XXXXXX y a XXXXXX</w:t>
      </w:r>
      <w:r w:rsidRPr="000C70A4">
        <w:rPr>
          <w:rFonts w:ascii="Arial Narrow" w:hAnsi="Arial Narrow" w:cs="Arial"/>
          <w:sz w:val="24"/>
          <w:szCs w:val="24"/>
        </w:rPr>
        <w:t xml:space="preserve">, generando </w:t>
      </w:r>
      <w:r w:rsidR="00E22417" w:rsidRPr="000C70A4">
        <w:rPr>
          <w:rFonts w:ascii="Arial Narrow" w:hAnsi="Arial Narrow" w:cs="Arial"/>
          <w:sz w:val="24"/>
          <w:szCs w:val="24"/>
        </w:rPr>
        <w:t>XXXXXXXX</w:t>
      </w:r>
      <w:r w:rsidRPr="000C70A4">
        <w:rPr>
          <w:rFonts w:ascii="Arial Narrow" w:hAnsi="Arial Narrow" w:cs="Arial"/>
          <w:sz w:val="24"/>
          <w:szCs w:val="24"/>
        </w:rPr>
        <w:t>?</w:t>
      </w:r>
    </w:p>
    <w:p w14:paraId="234CA521" w14:textId="77777777" w:rsidR="001B4F55" w:rsidRPr="000C70A4" w:rsidRDefault="001B4F55" w:rsidP="001B4F55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4E67A78C" w14:textId="77777777" w:rsidR="009F551A" w:rsidRPr="000C70A4" w:rsidRDefault="001B1D0F" w:rsidP="001B1D0F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 </w:t>
      </w:r>
    </w:p>
    <w:p w14:paraId="7993876A" w14:textId="77777777" w:rsidR="007E6A58" w:rsidRPr="000C70A4" w:rsidRDefault="007E6A58" w:rsidP="007E6A58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¿Es consciente que </w:t>
      </w:r>
      <w:r w:rsidR="00471F05" w:rsidRPr="000C70A4">
        <w:rPr>
          <w:rFonts w:ascii="Arial Narrow" w:hAnsi="Arial Narrow" w:cs="Arial"/>
          <w:sz w:val="24"/>
          <w:szCs w:val="24"/>
        </w:rPr>
        <w:t>la violación al reglamento interno de trabajo de la organización es sumamente</w:t>
      </w:r>
      <w:r w:rsidRPr="000C70A4">
        <w:rPr>
          <w:rFonts w:ascii="Arial Narrow" w:hAnsi="Arial Narrow" w:cs="Arial"/>
          <w:sz w:val="24"/>
          <w:szCs w:val="24"/>
        </w:rPr>
        <w:t xml:space="preserve"> reprochada por la empresa y </w:t>
      </w:r>
      <w:r w:rsidR="008D6CF0" w:rsidRPr="000C70A4">
        <w:rPr>
          <w:rFonts w:ascii="Arial Narrow" w:hAnsi="Arial Narrow" w:cs="Arial"/>
          <w:sz w:val="24"/>
          <w:szCs w:val="24"/>
        </w:rPr>
        <w:t>g</w:t>
      </w:r>
      <w:r w:rsidR="00E22417" w:rsidRPr="000C70A4">
        <w:rPr>
          <w:rFonts w:ascii="Arial Narrow" w:hAnsi="Arial Narrow" w:cs="Arial"/>
          <w:sz w:val="24"/>
          <w:szCs w:val="24"/>
        </w:rPr>
        <w:t>enera suspensión hasta por ocho días</w:t>
      </w:r>
      <w:r w:rsidR="00EF161D" w:rsidRPr="000C70A4">
        <w:rPr>
          <w:rFonts w:ascii="Arial Narrow" w:hAnsi="Arial Narrow" w:cs="Arial"/>
          <w:sz w:val="24"/>
          <w:szCs w:val="24"/>
        </w:rPr>
        <w:t xml:space="preserve"> aun por primera vez</w:t>
      </w:r>
      <w:r w:rsidR="00E22417" w:rsidRPr="000C70A4">
        <w:rPr>
          <w:rFonts w:ascii="Arial Narrow" w:hAnsi="Arial Narrow" w:cs="Arial"/>
          <w:sz w:val="24"/>
          <w:szCs w:val="24"/>
        </w:rPr>
        <w:t xml:space="preserve"> y dos meses segunda vez</w:t>
      </w:r>
      <w:r w:rsidRPr="000C70A4">
        <w:rPr>
          <w:rFonts w:ascii="Arial Narrow" w:hAnsi="Arial Narrow" w:cs="Arial"/>
          <w:sz w:val="24"/>
          <w:szCs w:val="24"/>
        </w:rPr>
        <w:t>?</w:t>
      </w:r>
    </w:p>
    <w:p w14:paraId="2BBEDA61" w14:textId="77777777" w:rsidR="009F551A" w:rsidRPr="000C70A4" w:rsidRDefault="009F551A" w:rsidP="009F551A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53CC923B" w14:textId="77777777" w:rsidR="0043355F" w:rsidRPr="000C70A4" w:rsidRDefault="0043355F" w:rsidP="009F551A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6A12B6D9" w14:textId="77777777" w:rsidR="009F551A" w:rsidRPr="000C70A4" w:rsidRDefault="006E0344" w:rsidP="00BF2127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¿Es consciente que estos hechos generaron </w:t>
      </w:r>
      <w:r w:rsidR="00E22417" w:rsidRPr="000C70A4">
        <w:rPr>
          <w:rFonts w:ascii="Arial Narrow" w:hAnsi="Arial Narrow" w:cs="Arial"/>
          <w:sz w:val="24"/>
          <w:szCs w:val="24"/>
        </w:rPr>
        <w:t>XXXXXXXXXXXXXXXX</w:t>
      </w:r>
      <w:r w:rsidR="00BF2127" w:rsidRPr="000C70A4">
        <w:rPr>
          <w:rFonts w:ascii="Arial Narrow" w:hAnsi="Arial Narrow" w:cs="Arial"/>
          <w:sz w:val="24"/>
          <w:szCs w:val="24"/>
        </w:rPr>
        <w:t>?</w:t>
      </w:r>
    </w:p>
    <w:p w14:paraId="6AFDA5BB" w14:textId="77777777" w:rsidR="00941605" w:rsidRPr="000C70A4" w:rsidRDefault="00941605" w:rsidP="00941605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1FCBDD4A" w14:textId="77777777" w:rsidR="007E6A58" w:rsidRPr="000C70A4" w:rsidRDefault="007E6A58" w:rsidP="007E6A58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6AF51827" w14:textId="77777777" w:rsidR="00581A6B" w:rsidRPr="000C70A4" w:rsidRDefault="00581A6B" w:rsidP="00581A6B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¿Es usted consciente que esta situación denota un incumplimiento a sus obligaciones laborales y reglamentarias?</w:t>
      </w:r>
    </w:p>
    <w:p w14:paraId="57AC79D1" w14:textId="77777777" w:rsidR="009F551A" w:rsidRPr="000C70A4" w:rsidRDefault="009F551A" w:rsidP="009F551A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0ECA2544" w14:textId="77777777" w:rsidR="00581A6B" w:rsidRPr="000C70A4" w:rsidRDefault="00581A6B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7C04491D" w14:textId="77777777" w:rsidR="00581A6B" w:rsidRPr="000C70A4" w:rsidRDefault="00581A6B" w:rsidP="00581A6B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¿Reconoce los hechos descritos en la presente diligencia?</w:t>
      </w:r>
    </w:p>
    <w:p w14:paraId="4B75CC34" w14:textId="77777777" w:rsidR="009F551A" w:rsidRPr="000C70A4" w:rsidRDefault="009F551A" w:rsidP="009F551A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0127CBAC" w14:textId="77777777" w:rsidR="00581A6B" w:rsidRPr="000C70A4" w:rsidRDefault="00581A6B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6EBD44B9" w14:textId="77777777" w:rsidR="00581A6B" w:rsidRPr="000C70A4" w:rsidRDefault="00581A6B" w:rsidP="00581A6B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¿Es consciente que los hechos relatados le pueden ocasionar sanciones disciplinarias o hasta la terminación del contrato de trabajo?</w:t>
      </w:r>
    </w:p>
    <w:p w14:paraId="6E0252BC" w14:textId="77777777" w:rsidR="00062362" w:rsidRPr="000C70A4" w:rsidRDefault="00062362" w:rsidP="00062362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6A2CE078" w14:textId="77777777" w:rsidR="00581A6B" w:rsidRPr="000C70A4" w:rsidRDefault="00581A6B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60"/>
        <w:jc w:val="both"/>
        <w:rPr>
          <w:rFonts w:ascii="Arial Narrow" w:hAnsi="Arial Narrow" w:cs="Arial"/>
          <w:sz w:val="24"/>
          <w:szCs w:val="24"/>
        </w:rPr>
      </w:pPr>
    </w:p>
    <w:p w14:paraId="56AC4444" w14:textId="77777777" w:rsidR="00581A6B" w:rsidRPr="000C70A4" w:rsidRDefault="00581A6B" w:rsidP="00581A6B">
      <w:pPr>
        <w:pStyle w:val="Poromisin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¿Desea agregar algo más?</w:t>
      </w:r>
    </w:p>
    <w:p w14:paraId="29C3DB64" w14:textId="77777777" w:rsidR="00581A6B" w:rsidRPr="000C70A4" w:rsidRDefault="00581A6B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59C45A60" w14:textId="77777777" w:rsidR="001B4F55" w:rsidRPr="000C70A4" w:rsidRDefault="001B4F55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5CCC06EA" w14:textId="77777777" w:rsidR="001B4F55" w:rsidRPr="000C70A4" w:rsidRDefault="001B4F55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1A322A62" w14:textId="77777777" w:rsidR="001B4F55" w:rsidRPr="000C70A4" w:rsidRDefault="001B4F55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1190B03F" w14:textId="77777777" w:rsidR="001B4F55" w:rsidRPr="000C70A4" w:rsidRDefault="001B4F55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76C60EAA" w14:textId="77777777" w:rsidR="001B4F55" w:rsidRPr="000C70A4" w:rsidRDefault="001B4F55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272D8F4A" w14:textId="77777777" w:rsidR="001B4F55" w:rsidRPr="000C70A4" w:rsidRDefault="001B4F55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19DEC35B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11F939C0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21293D5D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4623DE9E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69203853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141DBBB2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53B65296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148B23CE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38E94B1C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68F350A1" w14:textId="77777777" w:rsidR="00E22417" w:rsidRPr="000C70A4" w:rsidRDefault="00E22417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59691A10" w14:textId="77777777" w:rsidR="001B4F55" w:rsidRPr="000C70A4" w:rsidRDefault="001B4F55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3019AF08" w14:textId="77777777" w:rsidR="001B4F55" w:rsidRPr="000C70A4" w:rsidRDefault="001B4F55" w:rsidP="00581A6B">
      <w:pPr>
        <w:pStyle w:val="Poromisin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 Narrow" w:hAnsi="Arial Narrow" w:cs="Arial"/>
          <w:sz w:val="24"/>
          <w:szCs w:val="24"/>
        </w:rPr>
      </w:pPr>
    </w:p>
    <w:p w14:paraId="645C89DD" w14:textId="77777777" w:rsidR="00581A6B" w:rsidRPr="000C70A4" w:rsidRDefault="00062362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Siendo las</w:t>
      </w:r>
      <w:r w:rsidR="001B4F55" w:rsidRPr="000C70A4">
        <w:rPr>
          <w:rFonts w:ascii="Arial Narrow" w:hAnsi="Arial Narrow" w:cs="Arial"/>
          <w:sz w:val="24"/>
          <w:szCs w:val="24"/>
        </w:rPr>
        <w:t xml:space="preserve"> _____</w:t>
      </w:r>
      <w:r w:rsidR="00975DBF" w:rsidRPr="000C70A4">
        <w:rPr>
          <w:rFonts w:ascii="Arial Narrow" w:hAnsi="Arial Narrow" w:cs="Arial"/>
          <w:sz w:val="24"/>
          <w:szCs w:val="24"/>
        </w:rPr>
        <w:t>_ P</w:t>
      </w:r>
      <w:r w:rsidR="00206250" w:rsidRPr="000C70A4">
        <w:rPr>
          <w:rFonts w:ascii="Arial Narrow" w:hAnsi="Arial Narrow" w:cs="Arial"/>
          <w:sz w:val="24"/>
          <w:szCs w:val="24"/>
        </w:rPr>
        <w:t>.</w:t>
      </w:r>
      <w:r w:rsidR="00975DBF" w:rsidRPr="000C70A4">
        <w:rPr>
          <w:rFonts w:ascii="Arial Narrow" w:hAnsi="Arial Narrow" w:cs="Arial"/>
          <w:sz w:val="24"/>
          <w:szCs w:val="24"/>
        </w:rPr>
        <w:t>M</w:t>
      </w:r>
      <w:r w:rsidR="00206250" w:rsidRPr="000C70A4">
        <w:rPr>
          <w:rFonts w:ascii="Arial Narrow" w:hAnsi="Arial Narrow" w:cs="Arial"/>
          <w:sz w:val="24"/>
          <w:szCs w:val="24"/>
        </w:rPr>
        <w:t>.</w:t>
      </w:r>
      <w:r w:rsidR="00581A6B" w:rsidRPr="000C70A4">
        <w:rPr>
          <w:rFonts w:ascii="Arial Narrow" w:hAnsi="Arial Narrow" w:cs="Arial"/>
          <w:sz w:val="24"/>
          <w:szCs w:val="24"/>
        </w:rPr>
        <w:t>, finalizó la diligencia.</w:t>
      </w:r>
    </w:p>
    <w:p w14:paraId="4D21D9D2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sz w:val="24"/>
          <w:szCs w:val="24"/>
        </w:rPr>
      </w:pPr>
    </w:p>
    <w:p w14:paraId="26AE34C4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Se deja constancia que al momento de la realización de la diligencia de descargos, el trabajador se encontraba en pleno uso de sus facultades físicas y mentales.</w:t>
      </w:r>
    </w:p>
    <w:p w14:paraId="042B1720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0422EAE3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 xml:space="preserve">Para constancia se firma por las partes que en ella intervinieron en </w:t>
      </w:r>
      <w:r w:rsidR="005A64EC" w:rsidRPr="000C70A4">
        <w:rPr>
          <w:rFonts w:ascii="Arial Narrow" w:hAnsi="Arial Narrow" w:cs="Arial"/>
          <w:sz w:val="24"/>
          <w:szCs w:val="24"/>
        </w:rPr>
        <w:t>Cartagena Bolívar</w:t>
      </w:r>
      <w:r w:rsidR="00062362" w:rsidRPr="000C70A4">
        <w:rPr>
          <w:rFonts w:ascii="Arial Narrow" w:hAnsi="Arial Narrow" w:cs="Arial"/>
          <w:sz w:val="24"/>
          <w:szCs w:val="24"/>
        </w:rPr>
        <w:t xml:space="preserve">, a los </w:t>
      </w:r>
      <w:r w:rsidR="00E22417" w:rsidRPr="000C70A4">
        <w:rPr>
          <w:rFonts w:ascii="Arial Narrow" w:hAnsi="Arial Narrow" w:cs="Arial"/>
          <w:sz w:val="24"/>
          <w:szCs w:val="24"/>
        </w:rPr>
        <w:t xml:space="preserve">XX </w:t>
      </w:r>
      <w:r w:rsidR="00062362" w:rsidRPr="000C70A4">
        <w:rPr>
          <w:rFonts w:ascii="Arial Narrow" w:hAnsi="Arial Narrow" w:cs="Arial"/>
          <w:sz w:val="24"/>
          <w:szCs w:val="24"/>
        </w:rPr>
        <w:t xml:space="preserve">días del mes de </w:t>
      </w:r>
      <w:r w:rsidR="00E22417" w:rsidRPr="000C70A4">
        <w:rPr>
          <w:rFonts w:ascii="Arial Narrow" w:hAnsi="Arial Narrow" w:cs="Arial"/>
          <w:sz w:val="24"/>
          <w:szCs w:val="24"/>
        </w:rPr>
        <w:t>XXXX</w:t>
      </w:r>
      <w:r w:rsidR="00062362" w:rsidRPr="000C70A4">
        <w:rPr>
          <w:rFonts w:ascii="Arial Narrow" w:hAnsi="Arial Narrow" w:cs="Arial"/>
          <w:sz w:val="24"/>
          <w:szCs w:val="24"/>
        </w:rPr>
        <w:t xml:space="preserve"> del </w:t>
      </w:r>
      <w:r w:rsidR="00E22417" w:rsidRPr="000C70A4">
        <w:rPr>
          <w:rFonts w:ascii="Arial Narrow" w:hAnsi="Arial Narrow" w:cs="Arial"/>
          <w:sz w:val="24"/>
          <w:szCs w:val="24"/>
        </w:rPr>
        <w:t>XXXX</w:t>
      </w:r>
      <w:r w:rsidRPr="000C70A4">
        <w:rPr>
          <w:rFonts w:ascii="Arial Narrow" w:hAnsi="Arial Narrow" w:cs="Arial"/>
          <w:sz w:val="24"/>
          <w:szCs w:val="24"/>
        </w:rPr>
        <w:t>, en dos ejemplares de igual tenor y valor.</w:t>
      </w:r>
    </w:p>
    <w:p w14:paraId="4A99CC26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0939A4CD" w14:textId="77777777" w:rsidR="00E22417" w:rsidRPr="000C70A4" w:rsidRDefault="00E22417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0373FB88" w14:textId="77777777" w:rsidR="00E22417" w:rsidRPr="000C70A4" w:rsidRDefault="00E22417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13854695" w14:textId="77777777" w:rsidR="00E22417" w:rsidRPr="000C70A4" w:rsidRDefault="00E22417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7AF1821D" w14:textId="77777777" w:rsidR="00E22417" w:rsidRPr="000C70A4" w:rsidRDefault="00E22417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1E199763" w14:textId="77777777" w:rsidR="00E22417" w:rsidRPr="000C70A4" w:rsidRDefault="00E22417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56D16663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3A51D15C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  <w:r w:rsidRPr="000C70A4">
        <w:rPr>
          <w:rFonts w:ascii="Arial Narrow" w:hAnsi="Arial Narrow" w:cs="Arial"/>
          <w:b/>
          <w:bCs/>
          <w:sz w:val="24"/>
          <w:szCs w:val="24"/>
        </w:rPr>
        <w:t>Por la EMPRESA</w:t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  <w:t xml:space="preserve"> </w:t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  <w:t xml:space="preserve">  TRABAJADOR</w:t>
      </w:r>
    </w:p>
    <w:p w14:paraId="6FD997C0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099F9F15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4BA6A5B2" w14:textId="77777777" w:rsidR="007B27F6" w:rsidRPr="000C70A4" w:rsidRDefault="007B27F6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532F78ED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  <w:r w:rsidRPr="000C70A4">
        <w:rPr>
          <w:rFonts w:ascii="Arial Narrow" w:hAnsi="Arial Narrow" w:cs="Arial"/>
          <w:b/>
          <w:bCs/>
          <w:sz w:val="24"/>
          <w:szCs w:val="24"/>
        </w:rPr>
        <w:t>___________________                           ______________________</w:t>
      </w:r>
    </w:p>
    <w:p w14:paraId="5F3EFF14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lastRenderedPageBreak/>
        <w:t>C. C. No</w:t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  <w:t xml:space="preserve">                                 C. C. No.</w:t>
      </w:r>
    </w:p>
    <w:p w14:paraId="0ECC7A16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55744CF9" w14:textId="77777777" w:rsidR="00207F08" w:rsidRPr="000C70A4" w:rsidRDefault="00207F08" w:rsidP="00207F08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69B9C206" w14:textId="77777777" w:rsidR="00207F08" w:rsidRPr="000C70A4" w:rsidRDefault="00207F08" w:rsidP="00207F08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  <w:r w:rsidRPr="000C70A4">
        <w:rPr>
          <w:rFonts w:ascii="Arial Narrow" w:hAnsi="Arial Narrow" w:cs="Arial"/>
          <w:b/>
          <w:bCs/>
          <w:sz w:val="24"/>
          <w:szCs w:val="24"/>
        </w:rPr>
        <w:t xml:space="preserve">___________________                           </w:t>
      </w:r>
    </w:p>
    <w:p w14:paraId="16554AA8" w14:textId="77777777" w:rsidR="00207F08" w:rsidRPr="000C70A4" w:rsidRDefault="00207F08" w:rsidP="00207F08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C. C. No</w:t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  <w:t xml:space="preserve">                             </w:t>
      </w:r>
    </w:p>
    <w:p w14:paraId="611DC6C7" w14:textId="77777777" w:rsidR="00207F08" w:rsidRPr="000C70A4" w:rsidRDefault="00207F08" w:rsidP="00207F08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4E5F9F87" w14:textId="77777777" w:rsidR="007B27F6" w:rsidRPr="000C70A4" w:rsidRDefault="007B27F6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4577D2B6" w14:textId="77777777" w:rsidR="007B27F6" w:rsidRPr="000C70A4" w:rsidRDefault="007B27F6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</w:p>
    <w:p w14:paraId="20DB73B3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sz w:val="24"/>
          <w:szCs w:val="24"/>
        </w:rPr>
      </w:pPr>
      <w:r w:rsidRPr="000C70A4">
        <w:rPr>
          <w:rFonts w:ascii="Arial Narrow" w:eastAsia="Arial" w:hAnsi="Arial Narrow" w:cs="Arial"/>
          <w:sz w:val="24"/>
          <w:szCs w:val="24"/>
        </w:rPr>
        <w:tab/>
      </w:r>
      <w:r w:rsidRPr="000C70A4">
        <w:rPr>
          <w:rFonts w:ascii="Arial Narrow" w:eastAsia="Arial" w:hAnsi="Arial Narrow" w:cs="Arial"/>
          <w:sz w:val="24"/>
          <w:szCs w:val="24"/>
        </w:rPr>
        <w:tab/>
      </w:r>
      <w:r w:rsidRPr="000C70A4">
        <w:rPr>
          <w:rFonts w:ascii="Arial Narrow" w:eastAsia="Arial" w:hAnsi="Arial Narrow" w:cs="Arial"/>
          <w:sz w:val="24"/>
          <w:szCs w:val="24"/>
        </w:rPr>
        <w:tab/>
      </w:r>
      <w:r w:rsidRPr="000C70A4">
        <w:rPr>
          <w:rFonts w:ascii="Arial Narrow" w:eastAsia="Arial" w:hAnsi="Arial Narrow" w:cs="Arial"/>
          <w:sz w:val="24"/>
          <w:szCs w:val="24"/>
        </w:rPr>
        <w:tab/>
        <w:t xml:space="preserve"> </w:t>
      </w:r>
      <w:r w:rsidRPr="000C70A4">
        <w:rPr>
          <w:rFonts w:ascii="Arial Narrow" w:eastAsia="Arial" w:hAnsi="Arial Narrow" w:cs="Arial"/>
          <w:b/>
          <w:bCs/>
          <w:sz w:val="24"/>
          <w:szCs w:val="24"/>
        </w:rPr>
        <w:tab/>
      </w:r>
      <w:r w:rsidRPr="000C70A4">
        <w:rPr>
          <w:rFonts w:ascii="Arial Narrow" w:eastAsia="Arial" w:hAnsi="Arial Narrow" w:cs="Arial"/>
          <w:b/>
          <w:bCs/>
          <w:sz w:val="24"/>
          <w:szCs w:val="24"/>
        </w:rPr>
        <w:tab/>
      </w:r>
      <w:r w:rsidRPr="000C70A4">
        <w:rPr>
          <w:rFonts w:ascii="Arial Narrow" w:eastAsia="Arial" w:hAnsi="Arial Narrow" w:cs="Arial"/>
          <w:b/>
          <w:bCs/>
          <w:sz w:val="24"/>
          <w:szCs w:val="24"/>
        </w:rPr>
        <w:tab/>
      </w:r>
    </w:p>
    <w:p w14:paraId="1DF25CDE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0C70A4">
        <w:rPr>
          <w:rFonts w:ascii="Arial Narrow" w:hAnsi="Arial Narrow" w:cs="Arial"/>
          <w:b/>
          <w:bCs/>
          <w:sz w:val="24"/>
          <w:szCs w:val="24"/>
        </w:rPr>
        <w:t>TESTIGOS:</w:t>
      </w:r>
    </w:p>
    <w:p w14:paraId="75E16505" w14:textId="77777777" w:rsidR="007B27F6" w:rsidRPr="000C70A4" w:rsidRDefault="007B27F6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62ED6FBE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49E4C0D6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  <w:r w:rsidRPr="000C70A4">
        <w:rPr>
          <w:rFonts w:ascii="Arial Narrow" w:hAnsi="Arial Narrow" w:cs="Arial"/>
          <w:b/>
          <w:bCs/>
          <w:sz w:val="24"/>
          <w:szCs w:val="24"/>
        </w:rPr>
        <w:t>___________________</w:t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  <w:t>__________________</w:t>
      </w:r>
    </w:p>
    <w:p w14:paraId="67C6B266" w14:textId="77777777" w:rsidR="00581A6B" w:rsidRPr="000C70A4" w:rsidRDefault="00581A6B" w:rsidP="00581A6B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C.C. No.</w:t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  <w:t>C.C. No.</w:t>
      </w:r>
    </w:p>
    <w:p w14:paraId="4CB6D908" w14:textId="77777777" w:rsidR="00554C49" w:rsidRPr="000C70A4" w:rsidRDefault="00EC1B2B">
      <w:pPr>
        <w:rPr>
          <w:rFonts w:ascii="Arial Narrow" w:hAnsi="Arial Narrow"/>
          <w:lang w:val="es-CO"/>
        </w:rPr>
      </w:pPr>
    </w:p>
    <w:p w14:paraId="1DB0E9EA" w14:textId="77777777" w:rsidR="0098321C" w:rsidRPr="000C70A4" w:rsidRDefault="0098321C">
      <w:pPr>
        <w:rPr>
          <w:rFonts w:ascii="Arial Narrow" w:hAnsi="Arial Narrow"/>
          <w:lang w:val="es-CO"/>
        </w:rPr>
      </w:pPr>
    </w:p>
    <w:p w14:paraId="270A7FF7" w14:textId="77777777" w:rsidR="0098321C" w:rsidRPr="000C70A4" w:rsidRDefault="0098321C" w:rsidP="009832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eastAsia="Arial" w:hAnsi="Arial Narrow" w:cs="Arial"/>
          <w:b/>
          <w:bCs/>
          <w:sz w:val="24"/>
          <w:szCs w:val="24"/>
        </w:rPr>
      </w:pPr>
      <w:r w:rsidRPr="000C70A4">
        <w:rPr>
          <w:rFonts w:ascii="Arial Narrow" w:hAnsi="Arial Narrow" w:cs="Arial"/>
          <w:b/>
          <w:bCs/>
          <w:sz w:val="24"/>
          <w:szCs w:val="24"/>
        </w:rPr>
        <w:t>___________________</w:t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</w:r>
      <w:r w:rsidRPr="000C70A4">
        <w:rPr>
          <w:rFonts w:ascii="Arial Narrow" w:hAnsi="Arial Narrow" w:cs="Arial"/>
          <w:b/>
          <w:bCs/>
          <w:sz w:val="24"/>
          <w:szCs w:val="24"/>
        </w:rPr>
        <w:tab/>
        <w:t>__________________</w:t>
      </w:r>
    </w:p>
    <w:p w14:paraId="58DBE4EB" w14:textId="77777777" w:rsidR="0098321C" w:rsidRPr="000C70A4" w:rsidRDefault="0098321C" w:rsidP="009832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 Narrow" w:hAnsi="Arial Narrow" w:cs="Arial"/>
          <w:sz w:val="24"/>
          <w:szCs w:val="24"/>
        </w:rPr>
      </w:pPr>
      <w:r w:rsidRPr="000C70A4">
        <w:rPr>
          <w:rFonts w:ascii="Arial Narrow" w:hAnsi="Arial Narrow" w:cs="Arial"/>
          <w:sz w:val="24"/>
          <w:szCs w:val="24"/>
        </w:rPr>
        <w:t>C.C. No.</w:t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</w:r>
      <w:r w:rsidRPr="000C70A4">
        <w:rPr>
          <w:rFonts w:ascii="Arial Narrow" w:hAnsi="Arial Narrow" w:cs="Arial"/>
          <w:sz w:val="24"/>
          <w:szCs w:val="24"/>
        </w:rPr>
        <w:tab/>
        <w:t>C.C. No.</w:t>
      </w:r>
    </w:p>
    <w:p w14:paraId="06EA0270" w14:textId="1B073E6B" w:rsidR="0098321C" w:rsidRPr="000C70A4" w:rsidRDefault="006416FA">
      <w:pPr>
        <w:rPr>
          <w:rFonts w:ascii="Arial Narrow" w:hAnsi="Arial Narrow"/>
          <w:lang w:val="es-CO"/>
        </w:rPr>
      </w:pPr>
      <w:r>
        <w:rPr>
          <w:rFonts w:ascii="Arial Narrow" w:hAnsi="Arial Narrow"/>
          <w:lang w:val="es-CO"/>
        </w:rPr>
        <w:t>G</w:t>
      </w:r>
    </w:p>
    <w:sectPr w:rsidR="0098321C" w:rsidRPr="000C70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D890D" w14:textId="77777777" w:rsidR="00EC1B2B" w:rsidRDefault="00EC1B2B" w:rsidP="00B26886">
      <w:pPr>
        <w:spacing w:before="0" w:after="0"/>
      </w:pPr>
      <w:r>
        <w:separator/>
      </w:r>
    </w:p>
  </w:endnote>
  <w:endnote w:type="continuationSeparator" w:id="0">
    <w:p w14:paraId="1FE55A9A" w14:textId="77777777" w:rsidR="00EC1B2B" w:rsidRDefault="00EC1B2B" w:rsidP="00B268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F9DBE" w14:textId="77777777" w:rsidR="00EC1B2B" w:rsidRDefault="00EC1B2B" w:rsidP="00B26886">
      <w:pPr>
        <w:spacing w:before="0" w:after="0"/>
      </w:pPr>
      <w:r>
        <w:separator/>
      </w:r>
    </w:p>
  </w:footnote>
  <w:footnote w:type="continuationSeparator" w:id="0">
    <w:p w14:paraId="513E413A" w14:textId="77777777" w:rsidR="00EC1B2B" w:rsidRDefault="00EC1B2B" w:rsidP="00B268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Layout w:type="fixed"/>
      <w:tblLook w:val="04A0" w:firstRow="1" w:lastRow="0" w:firstColumn="1" w:lastColumn="0" w:noHBand="0" w:noVBand="1"/>
    </w:tblPr>
    <w:tblGrid>
      <w:gridCol w:w="2215"/>
      <w:gridCol w:w="4430"/>
      <w:gridCol w:w="2163"/>
    </w:tblGrid>
    <w:tr w:rsidR="000C70A4" w:rsidRPr="00677CF0" w14:paraId="421F53BD" w14:textId="77777777" w:rsidTr="005E5DD4">
      <w:trPr>
        <w:trHeight w:hRule="exact" w:val="567"/>
      </w:trPr>
      <w:tc>
        <w:tcPr>
          <w:tcW w:w="1257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hideMark/>
        </w:tcPr>
        <w:p w14:paraId="3049139D" w14:textId="77777777" w:rsidR="000C70A4" w:rsidRPr="002721AB" w:rsidRDefault="000C70A4" w:rsidP="000C70A4">
          <w:pPr>
            <w:rPr>
              <w:rFonts w:ascii="Calibri" w:hAnsi="Calibri" w:cs="Calibri"/>
              <w:lang w:eastAsia="es-CO"/>
            </w:rPr>
          </w:pPr>
          <w:r>
            <w:rPr>
              <w:noProof/>
              <w:lang w:val="it-IT"/>
            </w:rPr>
            <w:drawing>
              <wp:anchor distT="0" distB="0" distL="114300" distR="114300" simplePos="0" relativeHeight="251659264" behindDoc="0" locked="0" layoutInCell="1" allowOverlap="1" wp14:anchorId="33A8DAC0" wp14:editId="6FDCCFF0">
                <wp:simplePos x="0" y="0"/>
                <wp:positionH relativeFrom="column">
                  <wp:posOffset>-36830</wp:posOffset>
                </wp:positionH>
                <wp:positionV relativeFrom="paragraph">
                  <wp:posOffset>228600</wp:posOffset>
                </wp:positionV>
                <wp:extent cx="1314450" cy="387350"/>
                <wp:effectExtent l="0" t="0" r="0" b="0"/>
                <wp:wrapThrough wrapText="bothSides">
                  <wp:wrapPolygon edited="0">
                    <wp:start x="0" y="0"/>
                    <wp:lineTo x="0" y="20184"/>
                    <wp:lineTo x="21287" y="20184"/>
                    <wp:lineTo x="21287" y="0"/>
                    <wp:lineTo x="0" y="0"/>
                  </wp:wrapPolygon>
                </wp:wrapThrough>
                <wp:docPr id="1" name="Immagine 3" descr="Logo 03-09-2019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03-09-2019 -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15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hideMark/>
        </w:tcPr>
        <w:p w14:paraId="3957026D" w14:textId="77777777" w:rsidR="000C70A4" w:rsidRDefault="000C70A4" w:rsidP="000C70A4">
          <w:pPr>
            <w:tabs>
              <w:tab w:val="left" w:pos="1275"/>
            </w:tabs>
            <w:jc w:val="center"/>
            <w:rPr>
              <w:rFonts w:ascii="Arial Narrow" w:hAnsi="Arial Narrow" w:cs="Arial"/>
              <w:b/>
              <w:bCs/>
              <w:lang w:eastAsia="es-CO"/>
            </w:rPr>
          </w:pPr>
        </w:p>
        <w:p w14:paraId="7E82361D" w14:textId="0F1F283A" w:rsidR="000C70A4" w:rsidRPr="00907D5F" w:rsidRDefault="000C70A4" w:rsidP="000C70A4">
          <w:pPr>
            <w:tabs>
              <w:tab w:val="left" w:pos="1275"/>
            </w:tabs>
            <w:jc w:val="center"/>
            <w:rPr>
              <w:rFonts w:ascii="Arial Narrow" w:hAnsi="Arial Narrow" w:cs="Arial"/>
              <w:b/>
              <w:bCs/>
              <w:lang w:eastAsia="es-CO"/>
            </w:rPr>
          </w:pPr>
          <w:r>
            <w:rPr>
              <w:rFonts w:ascii="Arial Narrow" w:hAnsi="Arial Narrow" w:cs="Arial"/>
              <w:b/>
              <w:bCs/>
              <w:lang w:eastAsia="es-CO"/>
            </w:rPr>
            <w:t>ACTA DE DESCARGOS LABORALES</w:t>
          </w:r>
        </w:p>
      </w:tc>
      <w:tc>
        <w:tcPr>
          <w:tcW w:w="1228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462ECB2" w14:textId="40C4B2F8" w:rsidR="000C70A4" w:rsidRPr="005C6349" w:rsidRDefault="000C70A4" w:rsidP="000C70A4">
          <w:pPr>
            <w:jc w:val="center"/>
            <w:rPr>
              <w:rFonts w:ascii="Arial Narrow" w:hAnsi="Arial Narrow" w:cs="Arial"/>
              <w:bCs/>
              <w:sz w:val="14"/>
              <w:szCs w:val="14"/>
              <w:lang w:eastAsia="es-CO"/>
            </w:rPr>
          </w:pPr>
          <w:r>
            <w:rPr>
              <w:rFonts w:ascii="Arial Narrow" w:hAnsi="Arial Narrow" w:cs="Arial"/>
              <w:bCs/>
              <w:sz w:val="18"/>
              <w:szCs w:val="18"/>
              <w:lang w:eastAsia="es-CO"/>
            </w:rPr>
            <w:t>UT-GT-14</w:t>
          </w:r>
        </w:p>
      </w:tc>
    </w:tr>
    <w:tr w:rsidR="000C70A4" w:rsidRPr="002721AB" w14:paraId="4CBCFFE2" w14:textId="77777777" w:rsidTr="005E5DD4">
      <w:trPr>
        <w:trHeight w:hRule="exact" w:val="298"/>
      </w:trPr>
      <w:tc>
        <w:tcPr>
          <w:tcW w:w="1257" w:type="pct"/>
          <w:vMerge/>
          <w:tcBorders>
            <w:left w:val="double" w:sz="4" w:space="0" w:color="auto"/>
            <w:right w:val="double" w:sz="4" w:space="0" w:color="auto"/>
          </w:tcBorders>
          <w:hideMark/>
        </w:tcPr>
        <w:p w14:paraId="46DC42CA" w14:textId="77777777" w:rsidR="000C70A4" w:rsidRPr="002721AB" w:rsidRDefault="000C70A4" w:rsidP="000C70A4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15" w:type="pct"/>
          <w:vMerge/>
          <w:tcBorders>
            <w:left w:val="double" w:sz="4" w:space="0" w:color="auto"/>
            <w:bottom w:val="nil"/>
            <w:right w:val="double" w:sz="4" w:space="0" w:color="auto"/>
          </w:tcBorders>
          <w:hideMark/>
        </w:tcPr>
        <w:p w14:paraId="0AFB2404" w14:textId="77777777" w:rsidR="000C70A4" w:rsidRPr="00677CF0" w:rsidRDefault="000C70A4" w:rsidP="000C70A4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</w:p>
      </w:tc>
      <w:tc>
        <w:tcPr>
          <w:tcW w:w="1228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FA15EC1" w14:textId="7EDA1331" w:rsidR="000C70A4" w:rsidRPr="00677CF0" w:rsidRDefault="000C70A4" w:rsidP="000C70A4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  <w:r w:rsidRPr="00677CF0">
            <w:rPr>
              <w:rFonts w:ascii="Arial Narrow" w:hAnsi="Arial Narrow" w:cs="Arial"/>
              <w:sz w:val="20"/>
              <w:lang w:eastAsia="es-CO"/>
            </w:rPr>
            <w:t xml:space="preserve">Fecha: </w:t>
          </w:r>
          <w:r>
            <w:rPr>
              <w:rFonts w:ascii="Arial Narrow" w:hAnsi="Arial Narrow" w:cs="Arial"/>
              <w:sz w:val="20"/>
              <w:lang w:eastAsia="es-CO"/>
            </w:rPr>
            <w:t>30/09/2020</w:t>
          </w:r>
        </w:p>
      </w:tc>
    </w:tr>
    <w:tr w:rsidR="000C70A4" w:rsidRPr="002721AB" w14:paraId="051FE535" w14:textId="77777777" w:rsidTr="005E5DD4">
      <w:trPr>
        <w:trHeight w:hRule="exact" w:val="424"/>
      </w:trPr>
      <w:tc>
        <w:tcPr>
          <w:tcW w:w="1257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hideMark/>
        </w:tcPr>
        <w:p w14:paraId="09B15EEA" w14:textId="77777777" w:rsidR="000C70A4" w:rsidRPr="002721AB" w:rsidRDefault="000C70A4" w:rsidP="000C70A4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15" w:type="pct"/>
          <w:tcBorders>
            <w:top w:val="nil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492FA5E" w14:textId="77777777" w:rsidR="000C70A4" w:rsidRPr="00677CF0" w:rsidRDefault="000C70A4" w:rsidP="000C70A4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</w:p>
      </w:tc>
      <w:tc>
        <w:tcPr>
          <w:tcW w:w="1228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59BCD4D" w14:textId="77777777" w:rsidR="000C70A4" w:rsidRPr="00677CF0" w:rsidRDefault="000C70A4" w:rsidP="000C70A4"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  <w:r w:rsidRPr="00677CF0">
            <w:rPr>
              <w:rFonts w:ascii="Arial Narrow" w:hAnsi="Arial Narrow" w:cs="Arial"/>
              <w:sz w:val="20"/>
              <w:lang w:eastAsia="es-CO"/>
            </w:rPr>
            <w:t>Versión: 0</w:t>
          </w:r>
        </w:p>
      </w:tc>
    </w:tr>
  </w:tbl>
  <w:p w14:paraId="24951E97" w14:textId="77777777" w:rsidR="00B26886" w:rsidRDefault="00B268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214A"/>
    <w:multiLevelType w:val="hybridMultilevel"/>
    <w:tmpl w:val="7E18C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60383"/>
    <w:multiLevelType w:val="hybridMultilevel"/>
    <w:tmpl w:val="C3DC6A1E"/>
    <w:lvl w:ilvl="0" w:tplc="476C7200">
      <w:start w:val="1"/>
      <w:numFmt w:val="decimal"/>
      <w:lvlText w:val="%1."/>
      <w:lvlJc w:val="left"/>
      <w:pPr>
        <w:ind w:left="1060" w:hanging="700"/>
      </w:pPr>
      <w:rPr>
        <w:rFonts w:eastAsia="Arial Unicode MS" w:hAnsi="Arial Unicode MS" w:cs="Arial Unicode MS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38"/>
    <w:rsid w:val="00037C34"/>
    <w:rsid w:val="00062362"/>
    <w:rsid w:val="000C70A4"/>
    <w:rsid w:val="00132A36"/>
    <w:rsid w:val="0015172B"/>
    <w:rsid w:val="00182AD2"/>
    <w:rsid w:val="001848D4"/>
    <w:rsid w:val="001B1D0F"/>
    <w:rsid w:val="001B4F55"/>
    <w:rsid w:val="00206250"/>
    <w:rsid w:val="00207F08"/>
    <w:rsid w:val="002420F1"/>
    <w:rsid w:val="00246FC1"/>
    <w:rsid w:val="00316937"/>
    <w:rsid w:val="003C0D49"/>
    <w:rsid w:val="003D1E96"/>
    <w:rsid w:val="00401E22"/>
    <w:rsid w:val="0043355F"/>
    <w:rsid w:val="00471F05"/>
    <w:rsid w:val="00472A0B"/>
    <w:rsid w:val="004B7ECD"/>
    <w:rsid w:val="00572780"/>
    <w:rsid w:val="00581A6B"/>
    <w:rsid w:val="00595E9D"/>
    <w:rsid w:val="005A64EC"/>
    <w:rsid w:val="005D0BF3"/>
    <w:rsid w:val="005D6796"/>
    <w:rsid w:val="005F6CD5"/>
    <w:rsid w:val="00605A0C"/>
    <w:rsid w:val="006416FA"/>
    <w:rsid w:val="006E0344"/>
    <w:rsid w:val="00701EE9"/>
    <w:rsid w:val="007356B8"/>
    <w:rsid w:val="007B27F6"/>
    <w:rsid w:val="007E6A58"/>
    <w:rsid w:val="0084085D"/>
    <w:rsid w:val="00867CE9"/>
    <w:rsid w:val="008A16C8"/>
    <w:rsid w:val="008B77E5"/>
    <w:rsid w:val="008D6CF0"/>
    <w:rsid w:val="00907FF9"/>
    <w:rsid w:val="009303C4"/>
    <w:rsid w:val="00941605"/>
    <w:rsid w:val="00975DBF"/>
    <w:rsid w:val="0098321C"/>
    <w:rsid w:val="009A3355"/>
    <w:rsid w:val="009C75D3"/>
    <w:rsid w:val="009F551A"/>
    <w:rsid w:val="00A06CA3"/>
    <w:rsid w:val="00A32652"/>
    <w:rsid w:val="00A349D9"/>
    <w:rsid w:val="00AB0353"/>
    <w:rsid w:val="00B076D9"/>
    <w:rsid w:val="00B26886"/>
    <w:rsid w:val="00B27029"/>
    <w:rsid w:val="00B46A82"/>
    <w:rsid w:val="00B716AE"/>
    <w:rsid w:val="00B7517F"/>
    <w:rsid w:val="00BC2E20"/>
    <w:rsid w:val="00BD6E45"/>
    <w:rsid w:val="00BF2127"/>
    <w:rsid w:val="00C02DE2"/>
    <w:rsid w:val="00C81938"/>
    <w:rsid w:val="00C86B60"/>
    <w:rsid w:val="00CC0FFB"/>
    <w:rsid w:val="00D87139"/>
    <w:rsid w:val="00D934AA"/>
    <w:rsid w:val="00D93546"/>
    <w:rsid w:val="00D93F22"/>
    <w:rsid w:val="00DB6E45"/>
    <w:rsid w:val="00DD234D"/>
    <w:rsid w:val="00DD5D0C"/>
    <w:rsid w:val="00E132F3"/>
    <w:rsid w:val="00E22417"/>
    <w:rsid w:val="00E357C8"/>
    <w:rsid w:val="00E61F83"/>
    <w:rsid w:val="00EC1B2B"/>
    <w:rsid w:val="00EF161D"/>
    <w:rsid w:val="00FA293A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7D05A"/>
  <w15:docId w15:val="{A681F6B9-D5B6-455D-BCB2-114370B6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38"/>
    <w:pPr>
      <w:spacing w:before="100" w:beforeAutospacing="1" w:after="100" w:afterAutospacing="1" w:line="240" w:lineRule="auto"/>
      <w:jc w:val="both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C7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A6B"/>
    <w:pPr>
      <w:spacing w:after="0"/>
      <w:ind w:left="720"/>
      <w:contextualSpacing/>
    </w:pPr>
    <w:rPr>
      <w:rFonts w:ascii="Calibri" w:eastAsia="Calibri" w:hAnsi="Calibri"/>
      <w:lang w:val="es-ES"/>
    </w:rPr>
  </w:style>
  <w:style w:type="paragraph" w:customStyle="1" w:styleId="Cuerpo">
    <w:name w:val="Cuerpo"/>
    <w:rsid w:val="00581A6B"/>
    <w:pPr>
      <w:spacing w:after="0" w:line="240" w:lineRule="auto"/>
    </w:pPr>
    <w:rPr>
      <w:rFonts w:ascii="Helvetica" w:eastAsia="Arial Unicode MS" w:hAnsi="Arial Unicode MS" w:cs="Arial Unicode MS"/>
      <w:color w:val="000000"/>
      <w:lang w:val="es-ES_tradnl" w:eastAsia="es-ES"/>
    </w:rPr>
  </w:style>
  <w:style w:type="paragraph" w:customStyle="1" w:styleId="PoromisinA">
    <w:name w:val="Por omisión A"/>
    <w:rsid w:val="00581A6B"/>
    <w:pPr>
      <w:spacing w:after="0" w:line="240" w:lineRule="auto"/>
    </w:pPr>
    <w:rPr>
      <w:rFonts w:ascii="Helvetica" w:eastAsia="Helvetica" w:hAnsi="Helvetica" w:cs="Helvetica"/>
      <w:color w:val="000000"/>
      <w:u w:color="000000"/>
      <w:lang w:val="es-ES_tradnl" w:eastAsia="es-ES"/>
    </w:rPr>
  </w:style>
  <w:style w:type="table" w:customStyle="1" w:styleId="TableNormal">
    <w:name w:val="Table Normal"/>
    <w:rsid w:val="00C81938"/>
    <w:pPr>
      <w:spacing w:before="100" w:beforeAutospacing="1" w:after="100" w:afterAutospacing="1" w:line="240" w:lineRule="auto"/>
      <w:jc w:val="both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es-ES_tradnl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aliases w:val="Encabezado Linea 1"/>
    <w:basedOn w:val="Normal"/>
    <w:link w:val="EncabezadoCar"/>
    <w:unhideWhenUsed/>
    <w:rsid w:val="00B26886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aliases w:val="Encabezado Linea 1 Car"/>
    <w:basedOn w:val="Fuentedeprrafopredeter"/>
    <w:link w:val="Encabezado"/>
    <w:rsid w:val="00B26886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26886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886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13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139"/>
    <w:rPr>
      <w:rFonts w:ascii="Segoe UI" w:eastAsia="Arial Unicode MS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C70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59"/>
    <w:rsid w:val="000C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_abogado\Desktop\DISCIPLINARIOS\ACTA%20DE%20DESCAR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DESCARGOS</Template>
  <TotalTime>14</TotalTime>
  <Pages>6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 Guzmán, Sergio Andres, CAM Colombia</dc:creator>
  <cp:lastModifiedBy>Kelly</cp:lastModifiedBy>
  <cp:revision>6</cp:revision>
  <cp:lastPrinted>2018-04-18T12:57:00Z</cp:lastPrinted>
  <dcterms:created xsi:type="dcterms:W3CDTF">2019-01-14T18:25:00Z</dcterms:created>
  <dcterms:modified xsi:type="dcterms:W3CDTF">2020-10-02T16:55:00Z</dcterms:modified>
</cp:coreProperties>
</file>